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76" w:rsidRPr="00451796" w:rsidRDefault="00451796" w:rsidP="0084428E">
      <w:pPr>
        <w:pStyle w:val="a4"/>
      </w:pPr>
      <w:r>
        <w:t>Змі</w:t>
      </w:r>
      <w:proofErr w:type="gramStart"/>
      <w:r>
        <w:t>ст</w:t>
      </w:r>
      <w:proofErr w:type="gramEnd"/>
    </w:p>
    <w:p w:rsidR="00691F02" w:rsidRDefault="001425A3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04627191" w:history="1">
        <w:r w:rsidR="00691F02" w:rsidRPr="00FE77C1">
          <w:rPr>
            <w:rStyle w:val="a9"/>
            <w:noProof/>
          </w:rPr>
          <w:t>Вступ</w:t>
        </w:r>
        <w:r w:rsidR="00691F02">
          <w:rPr>
            <w:noProof/>
            <w:webHidden/>
          </w:rPr>
          <w:tab/>
        </w:r>
        <w:r w:rsidR="00691F02">
          <w:rPr>
            <w:noProof/>
            <w:webHidden/>
          </w:rPr>
          <w:fldChar w:fldCharType="begin"/>
        </w:r>
        <w:r w:rsidR="00691F02">
          <w:rPr>
            <w:noProof/>
            <w:webHidden/>
          </w:rPr>
          <w:instrText xml:space="preserve"> PAGEREF _Toc104627191 \h </w:instrText>
        </w:r>
        <w:r w:rsidR="00691F02">
          <w:rPr>
            <w:noProof/>
            <w:webHidden/>
          </w:rPr>
        </w:r>
        <w:r w:rsidR="00691F02">
          <w:rPr>
            <w:noProof/>
            <w:webHidden/>
          </w:rPr>
          <w:fldChar w:fldCharType="separate"/>
        </w:r>
        <w:r w:rsidR="00691F02">
          <w:rPr>
            <w:noProof/>
            <w:webHidden/>
          </w:rPr>
          <w:t>6</w:t>
        </w:r>
        <w:r w:rsidR="00691F02">
          <w:rPr>
            <w:noProof/>
            <w:webHidden/>
          </w:rPr>
          <w:fldChar w:fldCharType="end"/>
        </w:r>
      </w:hyperlink>
    </w:p>
    <w:p w:rsidR="00691F02" w:rsidRDefault="00691F0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7192" w:history="1">
        <w:r w:rsidRPr="00FE77C1">
          <w:rPr>
            <w:rStyle w:val="a9"/>
            <w:noProof/>
            <w:lang w:val="uk-UA"/>
          </w:rPr>
          <w:t>1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7193" w:history="1">
        <w:r w:rsidRPr="00FE77C1">
          <w:rPr>
            <w:rStyle w:val="a9"/>
            <w:noProof/>
            <w:lang w:val="uk-UA"/>
          </w:rPr>
          <w:t>2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3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194" w:history="1">
        <w:r w:rsidRPr="00FE77C1">
          <w:rPr>
            <w:rStyle w:val="a9"/>
            <w:rFonts w:cs="Times New Roman"/>
            <w:noProof/>
          </w:rPr>
          <w:t>Правила розміщення кораблів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32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195" w:history="1">
        <w:r w:rsidRPr="00FE77C1">
          <w:rPr>
            <w:rStyle w:val="a9"/>
            <w:rFonts w:cs="Times New Roman"/>
            <w:noProof/>
          </w:rPr>
          <w:t>Пошук і потоплення кораблів супротивника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7196" w:history="1">
        <w:r w:rsidRPr="00FE77C1">
          <w:rPr>
            <w:rStyle w:val="a9"/>
            <w:noProof/>
            <w:lang w:val="uk-UA"/>
          </w:rPr>
          <w:t>3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Опис алгоритмів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7197" w:history="1">
        <w:r w:rsidRPr="00FE77C1">
          <w:rPr>
            <w:rStyle w:val="a9"/>
            <w:noProof/>
            <w:lang w:val="uk-UA"/>
          </w:rPr>
          <w:t>4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Опис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198" w:history="1">
        <w:r w:rsidRPr="00FE77C1">
          <w:rPr>
            <w:rStyle w:val="a9"/>
            <w:noProof/>
            <w:lang w:val="en-US"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</w:rPr>
          <w:t>Діаграма класів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199" w:history="1">
        <w:r w:rsidRPr="00FE77C1">
          <w:rPr>
            <w:rStyle w:val="a9"/>
            <w:noProof/>
            <w:lang w:val="uk-UA"/>
          </w:rPr>
          <w:t>4.2.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Опис методів частин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32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200" w:history="1">
        <w:r w:rsidRPr="00FE77C1">
          <w:rPr>
            <w:rStyle w:val="a9"/>
            <w:noProof/>
            <w:lang w:val="uk-UA"/>
          </w:rPr>
          <w:t>4.2.1.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Користувацькі методи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32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201" w:history="1">
        <w:r w:rsidRPr="00FE77C1">
          <w:rPr>
            <w:rStyle w:val="a9"/>
            <w:noProof/>
            <w:lang w:val="uk-UA"/>
          </w:rPr>
          <w:t>4.2.2.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Стандартні методи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7202" w:history="1">
        <w:r w:rsidRPr="00FE77C1">
          <w:rPr>
            <w:rStyle w:val="a9"/>
            <w:noProof/>
            <w:lang w:val="uk-UA"/>
          </w:rPr>
          <w:t>5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Тестування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203" w:history="1">
        <w:r w:rsidRPr="00FE77C1">
          <w:rPr>
            <w:rStyle w:val="a9"/>
            <w:noProof/>
            <w:lang w:val="uk-UA"/>
          </w:rPr>
          <w:t>5.1.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План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204" w:history="1">
        <w:r w:rsidRPr="00FE77C1">
          <w:rPr>
            <w:rStyle w:val="a9"/>
            <w:noProof/>
            <w:lang w:val="uk-UA"/>
          </w:rPr>
          <w:t>5.2.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Приклади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32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205" w:history="1">
        <w:r w:rsidRPr="00FE77C1">
          <w:rPr>
            <w:rStyle w:val="a9"/>
            <w:noProof/>
          </w:rPr>
          <w:t>5.2.1.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</w:rPr>
          <w:t>Випадок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32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206" w:history="1">
        <w:r w:rsidRPr="00FE77C1">
          <w:rPr>
            <w:rStyle w:val="a9"/>
            <w:noProof/>
          </w:rPr>
          <w:t>5.2.2.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</w:rPr>
          <w:t>Випадок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32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207" w:history="1">
        <w:r w:rsidRPr="00FE77C1">
          <w:rPr>
            <w:rStyle w:val="a9"/>
            <w:noProof/>
          </w:rPr>
          <w:t>5.2.3.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</w:rPr>
          <w:t>Випадок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32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208" w:history="1">
        <w:r w:rsidRPr="00FE77C1">
          <w:rPr>
            <w:rStyle w:val="a9"/>
            <w:noProof/>
          </w:rPr>
          <w:t>5.2.4.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</w:rPr>
          <w:t>Випадок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7209" w:history="1">
        <w:r w:rsidRPr="00FE77C1">
          <w:rPr>
            <w:rStyle w:val="a9"/>
            <w:noProof/>
            <w:lang w:val="uk-UA"/>
          </w:rPr>
          <w:t>6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Інструкція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210" w:history="1">
        <w:r w:rsidRPr="00FE77C1">
          <w:rPr>
            <w:rStyle w:val="a9"/>
            <w:noProof/>
            <w:lang w:val="uk-UA"/>
          </w:rPr>
          <w:t>6.1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Робота з програмою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4627211" w:history="1">
        <w:r w:rsidRPr="00FE77C1">
          <w:rPr>
            <w:rStyle w:val="a9"/>
            <w:noProof/>
            <w:lang w:val="uk-UA"/>
          </w:rPr>
          <w:t>6.2</w:t>
        </w:r>
        <w:r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Системні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7212" w:history="1">
        <w:r w:rsidRPr="00FE77C1">
          <w:rPr>
            <w:rStyle w:val="a9"/>
            <w:noProof/>
            <w:lang w:val="uk-UA"/>
          </w:rPr>
          <w:t>7</w:t>
        </w:r>
        <w:r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Pr="00FE77C1">
          <w:rPr>
            <w:rStyle w:val="a9"/>
            <w:noProof/>
            <w:lang w:val="uk-UA"/>
          </w:rPr>
          <w:t>Аналіз результатів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7213" w:history="1">
        <w:r w:rsidRPr="00FE77C1">
          <w:rPr>
            <w:rStyle w:val="a9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7214" w:history="1">
        <w:r w:rsidRPr="00FE77C1">
          <w:rPr>
            <w:rStyle w:val="a9"/>
            <w:noProof/>
          </w:rPr>
          <w:t>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7215" w:history="1">
        <w:r w:rsidRPr="00FE77C1">
          <w:rPr>
            <w:rStyle w:val="a9"/>
            <w:noProof/>
          </w:rPr>
          <w:t>Додаток А Технічне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91F02" w:rsidRDefault="00691F02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104627216" w:history="1">
        <w:r w:rsidRPr="00FE77C1">
          <w:rPr>
            <w:rStyle w:val="a9"/>
            <w:noProof/>
          </w:rPr>
          <w:t>ДОДАТОК Б Лістинг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_Toc104627216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A1376" w:rsidRPr="001425A3" w:rsidRDefault="001425A3" w:rsidP="001425A3">
      <w:pPr>
        <w:ind w:left="709" w:firstLine="0"/>
      </w:pPr>
      <w:r>
        <w:fldChar w:fldCharType="end"/>
      </w:r>
    </w:p>
    <w:p w:rsidR="00D74C0B" w:rsidRDefault="00451796" w:rsidP="00D77853">
      <w:pPr>
        <w:pStyle w:val="-"/>
        <w:rPr>
          <w:lang w:val="en-US"/>
        </w:rPr>
      </w:pPr>
      <w:bookmarkStart w:id="0" w:name="_Toc104627191"/>
      <w:r>
        <w:lastRenderedPageBreak/>
        <w:t>Вступ</w:t>
      </w:r>
      <w:bookmarkEnd w:id="0"/>
    </w:p>
    <w:p w:rsidR="00D74C0B" w:rsidRPr="00D74C0B" w:rsidRDefault="00D74C0B" w:rsidP="00D74C0B">
      <w:pPr>
        <w:spacing w:before="280" w:after="280"/>
        <w:ind w:firstLine="708"/>
        <w:rPr>
          <w:i/>
          <w:szCs w:val="28"/>
        </w:rPr>
      </w:pPr>
      <w:proofErr w:type="gramStart"/>
      <w:r w:rsidRPr="00D74C0B">
        <w:rPr>
          <w:rStyle w:val="af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>Дана</w:t>
      </w:r>
      <w:proofErr w:type="gramEnd"/>
      <w:r w:rsidRPr="00D74C0B">
        <w:rPr>
          <w:rStyle w:val="af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 xml:space="preserve"> робота присвячена</w:t>
      </w:r>
      <w:r w:rsidRPr="00D74C0B">
        <w:rPr>
          <w:rStyle w:val="af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D74C0B">
        <w:rPr>
          <w:rStyle w:val="af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 xml:space="preserve">вивченню розробки програмного забезпечення з використанням парадигми ООП, і стосується написання комп’ютерної гри «Морський бій». Актуальність теми полягає </w:t>
      </w:r>
      <w:proofErr w:type="gramStart"/>
      <w:r w:rsidRPr="00D74C0B">
        <w:rPr>
          <w:rStyle w:val="af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>в</w:t>
      </w:r>
      <w:proofErr w:type="gramEnd"/>
      <w:r w:rsidRPr="00D74C0B">
        <w:rPr>
          <w:rStyle w:val="af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 xml:space="preserve"> тому, що сучасну </w:t>
      </w:r>
      <w:r w:rsidRPr="00D74C0B">
        <w:rPr>
          <w:rStyle w:val="af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IT-</w:t>
      </w:r>
      <w:r w:rsidRPr="00D74C0B">
        <w:rPr>
          <w:rStyle w:val="af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 xml:space="preserve">індустрію неможливо уявити без використання парадигми ООП при розробці програмного забезпечення. Основним завданням ООП є спрощення </w:t>
      </w:r>
      <w:proofErr w:type="gramStart"/>
      <w:r w:rsidRPr="00D74C0B">
        <w:rPr>
          <w:rStyle w:val="af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>п</w:t>
      </w:r>
      <w:proofErr w:type="gramEnd"/>
      <w:r w:rsidRPr="00D74C0B">
        <w:rPr>
          <w:rStyle w:val="af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 xml:space="preserve">ідтримки програм та їхнього написання, а саме: зменшення об’ємів коду і простота його розуміння. </w:t>
      </w:r>
    </w:p>
    <w:p w:rsidR="00D74C0B" w:rsidRDefault="00D74C0B" w:rsidP="00D74C0B">
      <w:pPr>
        <w:rPr>
          <w:lang w:val="en-US"/>
        </w:rPr>
      </w:pPr>
    </w:p>
    <w:p w:rsidR="00451796" w:rsidRPr="00D74C0B" w:rsidRDefault="00451796" w:rsidP="00D74C0B">
      <w:pPr>
        <w:rPr>
          <w:lang w:val="en-US"/>
        </w:rPr>
      </w:pPr>
    </w:p>
    <w:p w:rsidR="00D74C0B" w:rsidRDefault="00683350" w:rsidP="005F5379">
      <w:pPr>
        <w:pStyle w:val="1"/>
        <w:rPr>
          <w:lang w:val="uk-UA"/>
        </w:rPr>
      </w:pPr>
      <w:bookmarkStart w:id="1" w:name="_Toc104627192"/>
      <w:r>
        <w:rPr>
          <w:lang w:val="uk-UA"/>
        </w:rPr>
        <w:lastRenderedPageBreak/>
        <w:t>Постановка задачі</w:t>
      </w:r>
      <w:bookmarkEnd w:id="1"/>
    </w:p>
    <w:p w:rsidR="00D74C0B" w:rsidRDefault="00D74C0B" w:rsidP="00D74C0B">
      <w:pPr>
        <w:spacing w:after="280"/>
        <w:rPr>
          <w:lang w:val="uk-UA"/>
        </w:rPr>
      </w:pPr>
      <w:r w:rsidRPr="00587EF5">
        <w:rPr>
          <w:lang w:val="uk-UA"/>
        </w:rPr>
        <w:t>Розробити програмне забезпечення, що буде</w:t>
      </w:r>
      <w:r>
        <w:rPr>
          <w:lang w:val="uk-UA"/>
        </w:rPr>
        <w:t xml:space="preserve"> давати змогу грати в гру «Морський бій».</w:t>
      </w:r>
    </w:p>
    <w:p w:rsidR="00D74C0B" w:rsidRDefault="00D74C0B" w:rsidP="00D74C0B">
      <w:pPr>
        <w:spacing w:after="280"/>
        <w:rPr>
          <w:lang w:val="uk-UA"/>
        </w:rPr>
      </w:pPr>
      <w:r>
        <w:t>Дано поле 11*11 клітинок і набі</w:t>
      </w:r>
      <w:proofErr w:type="gramStart"/>
      <w:r>
        <w:t>р</w:t>
      </w:r>
      <w:proofErr w:type="gramEnd"/>
      <w:r>
        <w:t xml:space="preserve"> кораблів:</w:t>
      </w:r>
      <w:r>
        <w:rPr>
          <w:lang w:val="uk-UA"/>
        </w:rPr>
        <w:t xml:space="preserve"> 5 однопалубних, 4 двопалубних, 3 трипалубних, 2 чотирипалубних, 1 п’ятипалубний.</w:t>
      </w:r>
    </w:p>
    <w:p w:rsidR="00D74C0B" w:rsidRDefault="00D74C0B" w:rsidP="00D74C0B">
      <w:pPr>
        <w:spacing w:after="280"/>
        <w:rPr>
          <w:lang w:val="uk-UA"/>
        </w:rPr>
      </w:pPr>
      <w:r>
        <w:t xml:space="preserve"> Кожна палуба займає </w:t>
      </w:r>
      <w:proofErr w:type="gramStart"/>
      <w:r>
        <w:t>р</w:t>
      </w:r>
      <w:proofErr w:type="gramEnd"/>
      <w:r>
        <w:t xml:space="preserve">івно 1 клітинку. Корабель може розташовуватися тільки по прямій лінії (горизонтально або вертикально). Кораблі не можуть стикатися навіть кутами. Знизу і праворуч від поля дано кількість палуб, які знаходиться в цьому ряду або стовпці. Частина полів може бути заповнена - поле позначено як пусте або </w:t>
      </w:r>
      <w:proofErr w:type="gramStart"/>
      <w:r>
        <w:t>містить</w:t>
      </w:r>
      <w:proofErr w:type="gramEnd"/>
      <w:r>
        <w:t xml:space="preserve"> частину корабля</w:t>
      </w:r>
      <w:r>
        <w:rPr>
          <w:lang w:val="uk-UA"/>
        </w:rPr>
        <w:t>.</w:t>
      </w:r>
    </w:p>
    <w:p w:rsidR="00D74C0B" w:rsidRPr="009E6A31" w:rsidRDefault="00D74C0B" w:rsidP="00D74C0B">
      <w:pPr>
        <w:spacing w:after="280"/>
        <w:rPr>
          <w:lang w:val="uk-UA"/>
        </w:rPr>
      </w:pPr>
      <w:r>
        <w:t xml:space="preserve">Розробити програму для </w:t>
      </w:r>
      <w:proofErr w:type="gramStart"/>
      <w:r>
        <w:t>гри в</w:t>
      </w:r>
      <w:proofErr w:type="gramEnd"/>
      <w:r>
        <w:t xml:space="preserve"> морський бій гравця з комп'ютером. Програма </w:t>
      </w:r>
      <w:proofErr w:type="gramStart"/>
      <w:r>
        <w:t>повинна</w:t>
      </w:r>
      <w:proofErr w:type="gramEnd"/>
      <w:r>
        <w:t xml:space="preserve"> дозволяти розставляти кораблі на ігровому полі, контролювати правильність їх розстановки, давати противникам можливість почергово робити ходи і видавати відповідні інформаційні повідомлення. Коли в якості одного з гравців виступає комп'ютер, програма </w:t>
      </w:r>
      <w:proofErr w:type="gramStart"/>
      <w:r>
        <w:t>повинна</w:t>
      </w:r>
      <w:proofErr w:type="gramEnd"/>
      <w:r>
        <w:t xml:space="preserve"> аналізувати попередні ходи і наступний робити на основі проведеного аналізу. Ігрові об'єкти повинні бути реалізовані через класи.</w:t>
      </w:r>
    </w:p>
    <w:p w:rsidR="00D74C0B" w:rsidRPr="00D74C0B" w:rsidRDefault="00D74C0B" w:rsidP="00D74C0B">
      <w:pPr>
        <w:rPr>
          <w:lang w:val="uk-UA"/>
        </w:rPr>
      </w:pPr>
    </w:p>
    <w:p w:rsidR="00D74C0B" w:rsidRDefault="00D74C0B" w:rsidP="00D74C0B">
      <w:pPr>
        <w:rPr>
          <w:lang w:val="uk-UA"/>
        </w:rPr>
      </w:pPr>
    </w:p>
    <w:p w:rsidR="001E194A" w:rsidRPr="00D74C0B" w:rsidRDefault="00D74C0B" w:rsidP="00D74C0B">
      <w:pPr>
        <w:tabs>
          <w:tab w:val="left" w:pos="1663"/>
        </w:tabs>
        <w:rPr>
          <w:lang w:val="uk-UA"/>
        </w:rPr>
      </w:pPr>
      <w:r>
        <w:rPr>
          <w:lang w:val="uk-UA"/>
        </w:rPr>
        <w:tab/>
      </w:r>
    </w:p>
    <w:p w:rsidR="00D74C0B" w:rsidRDefault="00683350" w:rsidP="00683350">
      <w:pPr>
        <w:pStyle w:val="1"/>
        <w:rPr>
          <w:lang w:val="uk-UA"/>
        </w:rPr>
      </w:pPr>
      <w:bookmarkStart w:id="2" w:name="_Toc104627193"/>
      <w:r>
        <w:rPr>
          <w:lang w:val="uk-UA"/>
        </w:rPr>
        <w:lastRenderedPageBreak/>
        <w:t>Теоретичні відомості</w:t>
      </w:r>
      <w:bookmarkEnd w:id="2"/>
    </w:p>
    <w:p w:rsidR="00D74C0B" w:rsidRPr="00AA26CC" w:rsidRDefault="00D74C0B" w:rsidP="00D74C0B">
      <w:pPr>
        <w:pStyle w:val="3"/>
        <w:numPr>
          <w:ilvl w:val="0"/>
          <w:numId w:val="0"/>
        </w:numPr>
        <w:shd w:val="clear" w:color="auto" w:fill="FFFFFF"/>
        <w:spacing w:before="72" w:after="280"/>
        <w:ind w:left="720"/>
        <w:rPr>
          <w:rFonts w:cs="Times New Roman"/>
          <w:color w:val="000000"/>
          <w:szCs w:val="28"/>
          <w:lang w:val="uk-UA"/>
        </w:rPr>
      </w:pPr>
      <w:bookmarkStart w:id="3" w:name="_Toc104627194"/>
      <w:r w:rsidRPr="00AA26CC">
        <w:rPr>
          <w:rStyle w:val="mw-headline"/>
          <w:rFonts w:cs="Times New Roman"/>
          <w:color w:val="000000"/>
          <w:szCs w:val="28"/>
        </w:rPr>
        <w:t>Правила розміщення кораблі</w:t>
      </w:r>
      <w:proofErr w:type="gramStart"/>
      <w:r w:rsidRPr="00AA26CC">
        <w:rPr>
          <w:rStyle w:val="mw-headline"/>
          <w:rFonts w:cs="Times New Roman"/>
          <w:color w:val="000000"/>
          <w:szCs w:val="28"/>
        </w:rPr>
        <w:t>в</w:t>
      </w:r>
      <w:bookmarkEnd w:id="3"/>
      <w:proofErr w:type="gramEnd"/>
    </w:p>
    <w:p w:rsidR="00D74C0B" w:rsidRPr="00AA26CC" w:rsidRDefault="00D74C0B" w:rsidP="00D74C0B">
      <w:pPr>
        <w:pStyle w:val="af0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Ігрове поле — квадрат 11 × 11 кожного гравця, на якому розміщений флот кораблів.</w:t>
      </w:r>
    </w:p>
    <w:p w:rsidR="00D74C0B" w:rsidRPr="00AA26CC" w:rsidRDefault="00D74C0B" w:rsidP="00D74C0B">
      <w:pPr>
        <w:pStyle w:val="af0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Загалом є п’ятнадцять кораблів:</w:t>
      </w:r>
    </w:p>
    <w:p w:rsidR="00D74C0B" w:rsidRPr="00D74C0B" w:rsidRDefault="00D74C0B" w:rsidP="00D74C0B">
      <w:pPr>
        <w:pStyle w:val="a3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D74C0B">
        <w:rPr>
          <w:rFonts w:cs="Times New Roman"/>
          <w:color w:val="202122"/>
          <w:szCs w:val="28"/>
        </w:rPr>
        <w:t xml:space="preserve">1 корабель — ряд із 5 </w:t>
      </w:r>
    </w:p>
    <w:p w:rsidR="00D74C0B" w:rsidRPr="00D74C0B" w:rsidRDefault="00D74C0B" w:rsidP="00D74C0B">
      <w:pPr>
        <w:pStyle w:val="a3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D74C0B">
        <w:rPr>
          <w:rFonts w:cs="Times New Roman"/>
          <w:color w:val="202122"/>
          <w:szCs w:val="28"/>
        </w:rPr>
        <w:t xml:space="preserve">2 кораблі — ряд із 4 клітин </w:t>
      </w:r>
    </w:p>
    <w:p w:rsidR="00D74C0B" w:rsidRPr="00D74C0B" w:rsidRDefault="00D74C0B" w:rsidP="00D74C0B">
      <w:pPr>
        <w:pStyle w:val="a3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D74C0B">
        <w:rPr>
          <w:rFonts w:cs="Times New Roman"/>
          <w:color w:val="202122"/>
          <w:szCs w:val="28"/>
        </w:rPr>
        <w:t xml:space="preserve">3 кораблі — ряд із 3 клітин </w:t>
      </w:r>
    </w:p>
    <w:p w:rsidR="00D74C0B" w:rsidRPr="00D74C0B" w:rsidRDefault="00D74C0B" w:rsidP="00D74C0B">
      <w:pPr>
        <w:pStyle w:val="a3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D74C0B">
        <w:rPr>
          <w:rFonts w:cs="Times New Roman"/>
          <w:color w:val="202122"/>
          <w:szCs w:val="28"/>
        </w:rPr>
        <w:t>4 кораблі — ряд із 2 клітин</w:t>
      </w:r>
    </w:p>
    <w:p w:rsidR="00D74C0B" w:rsidRPr="00D74C0B" w:rsidRDefault="00D74C0B" w:rsidP="00D74C0B">
      <w:pPr>
        <w:pStyle w:val="a3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D74C0B">
        <w:rPr>
          <w:rFonts w:cs="Times New Roman"/>
          <w:color w:val="202122"/>
          <w:szCs w:val="28"/>
        </w:rPr>
        <w:t xml:space="preserve">5 кораблів — 1 клітина </w:t>
      </w:r>
    </w:p>
    <w:p w:rsidR="00D74C0B" w:rsidRPr="00AA26CC" w:rsidRDefault="00D74C0B" w:rsidP="00D74C0B">
      <w:pPr>
        <w:pStyle w:val="af0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При розміщенні кораблі не можуть торкатися один одного кутами.</w:t>
      </w:r>
    </w:p>
    <w:p w:rsidR="00D74C0B" w:rsidRPr="00AA26CC" w:rsidRDefault="00D74C0B" w:rsidP="00D74C0B">
      <w:pPr>
        <w:pStyle w:val="af0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Поруч зі «своїм» квадратом креслять «чужий» такого самого розміру, лише порожній. Це ділянка моря, де ходять кораблі супротивника.</w:t>
      </w:r>
    </w:p>
    <w:p w:rsidR="00D74C0B" w:rsidRPr="00AA26CC" w:rsidRDefault="00D74C0B" w:rsidP="00D74C0B">
      <w:pPr>
        <w:pStyle w:val="af0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При влученні в корабель супротивника — на чужому полі ставлять хрестик. Той, хто влучив, стріляє ще раз.</w:t>
      </w:r>
    </w:p>
    <w:p w:rsidR="00D74C0B" w:rsidRPr="00AA26CC" w:rsidRDefault="00D74C0B" w:rsidP="00D74C0B">
      <w:pPr>
        <w:pStyle w:val="3"/>
        <w:numPr>
          <w:ilvl w:val="0"/>
          <w:numId w:val="0"/>
        </w:numPr>
        <w:shd w:val="clear" w:color="auto" w:fill="FFFFFF"/>
        <w:spacing w:before="72" w:after="280"/>
        <w:ind w:left="720"/>
        <w:rPr>
          <w:rFonts w:cs="Times New Roman"/>
          <w:color w:val="000000"/>
          <w:szCs w:val="28"/>
        </w:rPr>
      </w:pPr>
      <w:bookmarkStart w:id="4" w:name="_Toc104627195"/>
      <w:r w:rsidRPr="00AA26CC">
        <w:rPr>
          <w:rStyle w:val="mw-headline"/>
          <w:rFonts w:cs="Times New Roman"/>
          <w:color w:val="000000"/>
          <w:szCs w:val="28"/>
        </w:rPr>
        <w:t xml:space="preserve">Пошук і потоплення кораблів </w:t>
      </w:r>
      <w:proofErr w:type="gramStart"/>
      <w:r w:rsidRPr="00AA26CC">
        <w:rPr>
          <w:rStyle w:val="mw-headline"/>
          <w:rFonts w:cs="Times New Roman"/>
          <w:color w:val="000000"/>
          <w:szCs w:val="28"/>
        </w:rPr>
        <w:t>супротивника</w:t>
      </w:r>
      <w:bookmarkEnd w:id="4"/>
      <w:proofErr w:type="gramEnd"/>
    </w:p>
    <w:p w:rsidR="00D74C0B" w:rsidRPr="00AA26CC" w:rsidRDefault="00D74C0B" w:rsidP="00D74C0B">
      <w:pPr>
        <w:pStyle w:val="af0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Перед початком бойових дій гравці кидають жереб чи домовляються, хто буде ходити першим.</w:t>
      </w:r>
    </w:p>
    <w:p w:rsidR="00D74C0B" w:rsidRPr="00AA26CC" w:rsidRDefault="00D74C0B" w:rsidP="00D74C0B">
      <w:pPr>
        <w:pStyle w:val="af0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Гравець, що виконує хід, здійснює постріл — називає вголос координати клітини, в якій, на його думку, перебуває корабель суперника, наприклад, «К1!».</w:t>
      </w:r>
    </w:p>
    <w:p w:rsidR="00D74C0B" w:rsidRPr="00D74C0B" w:rsidRDefault="00D74C0B" w:rsidP="00D74C0B">
      <w:pPr>
        <w:pStyle w:val="a3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D74C0B">
        <w:rPr>
          <w:rFonts w:cs="Times New Roman"/>
          <w:color w:val="202122"/>
          <w:szCs w:val="28"/>
        </w:rPr>
        <w:t xml:space="preserve">Якщо постріл влучив у клітину, яку не займає жоден з кораблів супротивника, то гравець дістає відповідь «Мимо!» і той, хто </w:t>
      </w:r>
      <w:proofErr w:type="gramStart"/>
      <w:r w:rsidRPr="00D74C0B">
        <w:rPr>
          <w:rFonts w:cs="Times New Roman"/>
          <w:color w:val="202122"/>
          <w:szCs w:val="28"/>
        </w:rPr>
        <w:t>стр</w:t>
      </w:r>
      <w:proofErr w:type="gramEnd"/>
      <w:r w:rsidRPr="00D74C0B">
        <w:rPr>
          <w:rFonts w:cs="Times New Roman"/>
          <w:color w:val="202122"/>
          <w:szCs w:val="28"/>
        </w:rPr>
        <w:t>іляв, ставить на чужому квадраті в цьому місці крапку. Право ходу переходить до суперника.</w:t>
      </w:r>
    </w:p>
    <w:p w:rsidR="00D74C0B" w:rsidRPr="00D74C0B" w:rsidRDefault="00D74C0B" w:rsidP="00D74C0B">
      <w:pPr>
        <w:pStyle w:val="a3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D74C0B">
        <w:rPr>
          <w:rFonts w:cs="Times New Roman"/>
          <w:color w:val="202122"/>
          <w:szCs w:val="28"/>
        </w:rPr>
        <w:t xml:space="preserve">Якщо постріл влучив у клітину, де розташований багатопалубний корабель (розміром більше ніж 1 клітина), то гравець дістає відповідь «Поранив!» або «Влучив!», </w:t>
      </w:r>
      <w:proofErr w:type="gramStart"/>
      <w:r w:rsidRPr="00D74C0B">
        <w:rPr>
          <w:rFonts w:cs="Times New Roman"/>
          <w:color w:val="202122"/>
          <w:szCs w:val="28"/>
        </w:rPr>
        <w:t>кр</w:t>
      </w:r>
      <w:proofErr w:type="gramEnd"/>
      <w:r w:rsidRPr="00D74C0B">
        <w:rPr>
          <w:rFonts w:cs="Times New Roman"/>
          <w:color w:val="202122"/>
          <w:szCs w:val="28"/>
        </w:rPr>
        <w:t xml:space="preserve">ім одного випадку (див. пункт 3). Гравець, що </w:t>
      </w:r>
      <w:proofErr w:type="gramStart"/>
      <w:r w:rsidRPr="00D74C0B">
        <w:rPr>
          <w:rFonts w:cs="Times New Roman"/>
          <w:color w:val="202122"/>
          <w:szCs w:val="28"/>
        </w:rPr>
        <w:t>стр</w:t>
      </w:r>
      <w:proofErr w:type="gramEnd"/>
      <w:r w:rsidRPr="00D74C0B">
        <w:rPr>
          <w:rFonts w:cs="Times New Roman"/>
          <w:color w:val="202122"/>
          <w:szCs w:val="28"/>
        </w:rPr>
        <w:t xml:space="preserve">іляв, ставить на чужому полі в цю клітину хрестик, а його супротивник ставить хрестик на своєму полі також у цю клітку. Гравець, який </w:t>
      </w:r>
      <w:proofErr w:type="gramStart"/>
      <w:r w:rsidRPr="00D74C0B">
        <w:rPr>
          <w:rFonts w:cs="Times New Roman"/>
          <w:color w:val="202122"/>
          <w:szCs w:val="28"/>
        </w:rPr>
        <w:t>стр</w:t>
      </w:r>
      <w:proofErr w:type="gramEnd"/>
      <w:r w:rsidRPr="00D74C0B">
        <w:rPr>
          <w:rFonts w:cs="Times New Roman"/>
          <w:color w:val="202122"/>
          <w:szCs w:val="28"/>
        </w:rPr>
        <w:t>іляв, дістає право на ще один постріл.</w:t>
      </w:r>
    </w:p>
    <w:p w:rsidR="00D74C0B" w:rsidRPr="00D74C0B" w:rsidRDefault="00D74C0B" w:rsidP="00D74C0B">
      <w:pPr>
        <w:pStyle w:val="a3"/>
        <w:numPr>
          <w:ilvl w:val="0"/>
          <w:numId w:val="22"/>
        </w:numPr>
        <w:shd w:val="clear" w:color="auto" w:fill="FFFFFF"/>
        <w:spacing w:before="100" w:beforeAutospacing="1" w:after="280" w:line="240" w:lineRule="auto"/>
        <w:jc w:val="left"/>
        <w:rPr>
          <w:rFonts w:cs="Times New Roman"/>
          <w:color w:val="202122"/>
          <w:szCs w:val="28"/>
        </w:rPr>
      </w:pPr>
      <w:r w:rsidRPr="00D74C0B">
        <w:rPr>
          <w:rFonts w:cs="Times New Roman"/>
          <w:color w:val="202122"/>
          <w:szCs w:val="28"/>
        </w:rPr>
        <w:lastRenderedPageBreak/>
        <w:t xml:space="preserve">Якщо постріл влучив у клітину, де розташований однопалубний корабель, або в останню неуражену клітину багатопалубного корабля, то </w:t>
      </w:r>
      <w:proofErr w:type="gramStart"/>
      <w:r w:rsidRPr="00D74C0B">
        <w:rPr>
          <w:rFonts w:cs="Times New Roman"/>
          <w:color w:val="202122"/>
          <w:szCs w:val="28"/>
        </w:rPr>
        <w:t>гравець</w:t>
      </w:r>
      <w:proofErr w:type="gramEnd"/>
      <w:r w:rsidRPr="00D74C0B">
        <w:rPr>
          <w:rFonts w:cs="Times New Roman"/>
          <w:color w:val="202122"/>
          <w:szCs w:val="28"/>
        </w:rPr>
        <w:t xml:space="preserve"> чує у відповідь «Потоплений!» або «Вбито!». Обидва гравці відзначають потоплений корабель на аркуші. Гравець, що </w:t>
      </w:r>
      <w:proofErr w:type="gramStart"/>
      <w:r w:rsidRPr="00D74C0B">
        <w:rPr>
          <w:rFonts w:cs="Times New Roman"/>
          <w:color w:val="202122"/>
          <w:szCs w:val="28"/>
        </w:rPr>
        <w:t>стр</w:t>
      </w:r>
      <w:proofErr w:type="gramEnd"/>
      <w:r w:rsidRPr="00D74C0B">
        <w:rPr>
          <w:rFonts w:cs="Times New Roman"/>
          <w:color w:val="202122"/>
          <w:szCs w:val="28"/>
        </w:rPr>
        <w:t>іляв, здобуває право на ще один постріл.</w:t>
      </w:r>
    </w:p>
    <w:p w:rsidR="00D74C0B" w:rsidRPr="00AA26CC" w:rsidRDefault="00D74C0B" w:rsidP="00D74C0B">
      <w:pPr>
        <w:pStyle w:val="af0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Переможцем є той, хто першим потопив усі 15 кораблів противника. Суперники вивчають ігрові поля один у одного і затверджують результат, якщо не було жодних порушень.</w:t>
      </w:r>
    </w:p>
    <w:p w:rsidR="00D74C0B" w:rsidRPr="00D74C0B" w:rsidRDefault="00D74C0B" w:rsidP="00D74C0B">
      <w:pPr>
        <w:rPr>
          <w:lang w:val="uk-UA"/>
        </w:rPr>
      </w:pPr>
    </w:p>
    <w:p w:rsidR="00D74C0B" w:rsidRDefault="00D74C0B" w:rsidP="00D74C0B">
      <w:pPr>
        <w:rPr>
          <w:lang w:val="uk-UA"/>
        </w:rPr>
      </w:pPr>
    </w:p>
    <w:p w:rsidR="00683350" w:rsidRPr="00D74C0B" w:rsidRDefault="00D74C0B" w:rsidP="00D74C0B">
      <w:pPr>
        <w:tabs>
          <w:tab w:val="left" w:pos="3607"/>
        </w:tabs>
        <w:rPr>
          <w:lang w:val="uk-UA"/>
        </w:rPr>
      </w:pPr>
      <w:r>
        <w:rPr>
          <w:lang w:val="uk-UA"/>
        </w:rPr>
        <w:tab/>
      </w:r>
    </w:p>
    <w:p w:rsidR="00B80781" w:rsidRPr="00683350" w:rsidRDefault="00683350" w:rsidP="00683350">
      <w:pPr>
        <w:pStyle w:val="1"/>
        <w:rPr>
          <w:lang w:val="uk-UA"/>
        </w:rPr>
      </w:pPr>
      <w:bookmarkStart w:id="5" w:name="_Toc104627196"/>
      <w:r>
        <w:rPr>
          <w:lang w:val="uk-UA"/>
        </w:rPr>
        <w:lastRenderedPageBreak/>
        <w:t>Опис алгоритмів</w:t>
      </w:r>
      <w:bookmarkEnd w:id="5"/>
    </w:p>
    <w:p w:rsidR="00D74C0B" w:rsidRPr="00F72E26" w:rsidRDefault="00D74C0B" w:rsidP="00D74C0B">
      <w:pPr>
        <w:ind w:firstLine="0"/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>Перелік всіх основних змінних та їхнє призначення наведено в таблиці</w:t>
      </w:r>
    </w:p>
    <w:p w:rsidR="00D74C0B" w:rsidRPr="00F72E26" w:rsidRDefault="00D74C0B" w:rsidP="00D74C0B">
      <w:p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 xml:space="preserve">Таблиця </w:t>
      </w:r>
      <w:r>
        <w:rPr>
          <w:rFonts w:cs="Times New Roman"/>
          <w:szCs w:val="28"/>
          <w:lang w:val="uk-UA"/>
        </w:rPr>
        <w:t>3</w:t>
      </w:r>
      <w:r w:rsidRPr="00F72E26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1</w:t>
      </w:r>
      <w:r w:rsidRPr="00F72E26">
        <w:rPr>
          <w:rFonts w:cs="Times New Roman"/>
          <w:szCs w:val="28"/>
          <w:lang w:val="uk-UA"/>
        </w:rPr>
        <w:t xml:space="preserve"> – Основні змінні та їхні призначення</w:t>
      </w:r>
    </w:p>
    <w:tbl>
      <w:tblPr>
        <w:tblStyle w:val="af1"/>
        <w:tblW w:w="0" w:type="auto"/>
        <w:tblInd w:w="-72" w:type="dxa"/>
        <w:tblLook w:val="04A0" w:firstRow="1" w:lastRow="0" w:firstColumn="1" w:lastColumn="0" w:noHBand="0" w:noVBand="1"/>
      </w:tblPr>
      <w:tblGrid>
        <w:gridCol w:w="4809"/>
        <w:gridCol w:w="4834"/>
      </w:tblGrid>
      <w:tr w:rsidR="00D74C0B" w:rsidRPr="00F72E26" w:rsidTr="00BF7C88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F72E26"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F72E26">
              <w:rPr>
                <w:rFonts w:cs="Times New Roman"/>
                <w:szCs w:val="28"/>
              </w:rPr>
              <w:t>Призначення</w:t>
            </w:r>
          </w:p>
        </w:tc>
      </w:tr>
      <w:tr w:rsidR="00D74C0B" w:rsidRPr="00F72E26" w:rsidTr="00BF7C88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r w:rsidRPr="00F72E26">
              <w:rPr>
                <w:rFonts w:cs="Times New Roman"/>
                <w:szCs w:val="28"/>
                <w:lang w:val="en-US"/>
              </w:rPr>
              <w:t>search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F72E26">
              <w:rPr>
                <w:rFonts w:cs="Times New Roman"/>
                <w:szCs w:val="28"/>
              </w:rPr>
              <w:t>Масив індексів клітинок пошукової таблиці гравця</w:t>
            </w:r>
          </w:p>
        </w:tc>
      </w:tr>
      <w:tr w:rsidR="00D74C0B" w:rsidRPr="00F72E26" w:rsidTr="00BF7C88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F72E26">
              <w:rPr>
                <w:rFonts w:cs="Times New Roman"/>
                <w:szCs w:val="28"/>
                <w:lang w:val="en-US"/>
              </w:rPr>
              <w:t>unknown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F72E26">
              <w:rPr>
                <w:rFonts w:cs="Times New Roman"/>
                <w:szCs w:val="28"/>
              </w:rPr>
              <w:t>Індекси, під якими невідомо, що знаходиться</w:t>
            </w:r>
          </w:p>
        </w:tc>
      </w:tr>
      <w:tr w:rsidR="00D74C0B" w:rsidRPr="00F72E26" w:rsidTr="00BF7C88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F72E26">
              <w:rPr>
                <w:rFonts w:eastAsia="Calibri" w:cs="Times New Roman"/>
                <w:szCs w:val="28"/>
                <w:lang w:val="en-US"/>
              </w:rPr>
              <w:t>hits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F72E26">
              <w:rPr>
                <w:rFonts w:cs="Times New Roman"/>
                <w:szCs w:val="28"/>
              </w:rPr>
              <w:t>Індекси, під якими знаходяться підбиті кораблі противника</w:t>
            </w:r>
          </w:p>
        </w:tc>
      </w:tr>
      <w:tr w:rsidR="00D74C0B" w:rsidRPr="00F72E26" w:rsidTr="00BF7C88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F72E26">
              <w:rPr>
                <w:rFonts w:eastAsia="Calibri" w:cs="Times New Roman"/>
                <w:szCs w:val="28"/>
                <w:lang w:val="en-US"/>
              </w:rPr>
              <w:t>neighbours</w:t>
            </w:r>
            <w:r w:rsidRPr="00F72E26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F72E26">
              <w:rPr>
                <w:rFonts w:cs="Times New Roman"/>
                <w:szCs w:val="28"/>
              </w:rPr>
              <w:t>Масив індексів з невідомим вмістом, що знаходяться на відстані однієї клітинки від індексів з підбитими кораблями противника</w:t>
            </w:r>
          </w:p>
        </w:tc>
      </w:tr>
      <w:tr w:rsidR="00D74C0B" w:rsidRPr="00F72E26" w:rsidTr="00BF7C88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F72E26">
              <w:rPr>
                <w:rFonts w:eastAsia="Calibri" w:cs="Times New Roman"/>
                <w:szCs w:val="28"/>
                <w:lang w:val="en-US"/>
              </w:rPr>
              <w:t>neighbours</w:t>
            </w:r>
            <w:r w:rsidRPr="00F72E26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F72E26">
              <w:rPr>
                <w:rFonts w:cs="Times New Roman"/>
                <w:szCs w:val="28"/>
              </w:rPr>
              <w:t>Масив індексів з невідомим вмістом, що знаходяться на відстані двох клітинок від індексів з підбитими кораблями противника</w:t>
            </w:r>
          </w:p>
        </w:tc>
      </w:tr>
      <w:tr w:rsidR="00D74C0B" w:rsidRPr="00F72E26" w:rsidTr="00BF7C88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F72E26">
              <w:rPr>
                <w:rFonts w:eastAsia="Calibri" w:cs="Times New Roman"/>
                <w:szCs w:val="28"/>
                <w:lang w:val="en-US"/>
              </w:rPr>
              <w:t>checker_board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F72E26">
              <w:rPr>
                <w:rFonts w:cs="Times New Roman"/>
                <w:szCs w:val="28"/>
              </w:rPr>
              <w:t>Масив парних індексів з невідомим вмістом</w:t>
            </w:r>
          </w:p>
        </w:tc>
      </w:tr>
      <w:tr w:rsidR="00D74C0B" w:rsidRPr="00F72E26" w:rsidTr="00BF7C88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F72E26">
              <w:rPr>
                <w:rFonts w:eastAsia="Calibri" w:cs="Times New Roman"/>
                <w:szCs w:val="28"/>
                <w:lang w:val="en-US"/>
              </w:rPr>
              <w:t>row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F72E26">
              <w:rPr>
                <w:rFonts w:cs="Times New Roman"/>
                <w:szCs w:val="28"/>
              </w:rPr>
              <w:t>рядок</w:t>
            </w:r>
          </w:p>
        </w:tc>
      </w:tr>
      <w:tr w:rsidR="00D74C0B" w:rsidRPr="00F72E26" w:rsidTr="00BF7C88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F72E26">
              <w:rPr>
                <w:rFonts w:eastAsia="Calibri" w:cs="Times New Roman"/>
                <w:szCs w:val="28"/>
                <w:lang w:val="en-US"/>
              </w:rPr>
              <w:t>col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F72E26">
              <w:rPr>
                <w:rFonts w:cs="Times New Roman"/>
                <w:szCs w:val="28"/>
              </w:rPr>
              <w:t>колонка</w:t>
            </w:r>
          </w:p>
        </w:tc>
      </w:tr>
      <w:tr w:rsidR="00D74C0B" w:rsidRPr="00F72E26" w:rsidTr="00BF7C88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F72E26">
              <w:rPr>
                <w:rFonts w:eastAsia="Calibri" w:cs="Times New Roman"/>
                <w:szCs w:val="28"/>
                <w:lang w:val="en-US"/>
              </w:rPr>
              <w:t>MAP_SIZE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F72E26">
              <w:rPr>
                <w:rFonts w:cs="Times New Roman"/>
                <w:szCs w:val="28"/>
              </w:rPr>
              <w:t>Розмір мапи</w:t>
            </w:r>
          </w:p>
        </w:tc>
      </w:tr>
      <w:tr w:rsidR="00D74C0B" w:rsidRPr="00F72E26" w:rsidTr="00BF7C88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 w:rsidRPr="00F72E26">
              <w:rPr>
                <w:rFonts w:eastAsia="Calibri" w:cs="Times New Roman"/>
                <w:szCs w:val="28"/>
                <w:lang w:val="en-US"/>
              </w:rPr>
              <w:t>is_both_neighbour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C0B" w:rsidRPr="00F72E26" w:rsidRDefault="00D74C0B" w:rsidP="00BF7C88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F72E26">
              <w:rPr>
                <w:rFonts w:cs="Times New Roman"/>
                <w:szCs w:val="28"/>
              </w:rPr>
              <w:t xml:space="preserve">Булеве значення, що відповідає, чи є елемент і в </w:t>
            </w:r>
            <w:r w:rsidRPr="00F72E26">
              <w:rPr>
                <w:rFonts w:eastAsia="Calibri" w:cs="Times New Roman"/>
                <w:szCs w:val="28"/>
                <w:lang w:val="en-US"/>
              </w:rPr>
              <w:t>neighbours</w:t>
            </w:r>
            <w:r w:rsidRPr="00F72E26">
              <w:rPr>
                <w:rFonts w:eastAsia="Calibri" w:cs="Times New Roman"/>
                <w:szCs w:val="28"/>
              </w:rPr>
              <w:t xml:space="preserve">1, і в </w:t>
            </w:r>
            <w:r w:rsidRPr="00F72E26">
              <w:rPr>
                <w:rFonts w:eastAsia="Calibri" w:cs="Times New Roman"/>
                <w:szCs w:val="28"/>
                <w:lang w:val="en-US"/>
              </w:rPr>
              <w:t>neighbours</w:t>
            </w:r>
            <w:r w:rsidRPr="00F72E26">
              <w:rPr>
                <w:rFonts w:eastAsia="Calibri" w:cs="Times New Roman"/>
                <w:szCs w:val="28"/>
              </w:rPr>
              <w:t>2</w:t>
            </w:r>
          </w:p>
        </w:tc>
      </w:tr>
    </w:tbl>
    <w:p w:rsidR="00D74C0B" w:rsidRPr="00F72E26" w:rsidRDefault="00D74C0B" w:rsidP="00D74C0B">
      <w:pPr>
        <w:rPr>
          <w:rFonts w:cs="Times New Roman"/>
          <w:szCs w:val="28"/>
          <w:lang w:val="uk-UA"/>
        </w:rPr>
      </w:pPr>
    </w:p>
    <w:p w:rsidR="00D74C0B" w:rsidRPr="00F72E26" w:rsidRDefault="00D74C0B" w:rsidP="00D74C0B">
      <w:pPr>
        <w:ind w:left="70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3</w:t>
      </w:r>
      <w:r w:rsidRPr="00F72E26">
        <w:rPr>
          <w:rFonts w:cs="Times New Roman"/>
          <w:szCs w:val="28"/>
          <w:lang w:val="en-US"/>
        </w:rPr>
        <w:t xml:space="preserve">.1 </w:t>
      </w:r>
      <w:r w:rsidRPr="00F72E26">
        <w:rPr>
          <w:rFonts w:cs="Times New Roman"/>
          <w:szCs w:val="28"/>
          <w:lang w:val="uk-UA"/>
        </w:rPr>
        <w:t>Стандартний алгоритм</w:t>
      </w:r>
    </w:p>
    <w:p w:rsidR="00D74C0B" w:rsidRPr="00F72E26" w:rsidRDefault="00D74C0B" w:rsidP="00D74C0B">
      <w:pPr>
        <w:pStyle w:val="a3"/>
        <w:numPr>
          <w:ilvl w:val="0"/>
          <w:numId w:val="23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>ПОЧАТОК</w:t>
      </w:r>
    </w:p>
    <w:p w:rsidR="00D74C0B" w:rsidRPr="00F72E26" w:rsidRDefault="00D74C0B" w:rsidP="00D74C0B">
      <w:pPr>
        <w:pStyle w:val="a3"/>
        <w:numPr>
          <w:ilvl w:val="0"/>
          <w:numId w:val="23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lastRenderedPageBreak/>
        <w:t xml:space="preserve">ЦИКЛ проходу по масиву </w:t>
      </w:r>
      <w:r w:rsidRPr="00F72E26">
        <w:rPr>
          <w:rFonts w:cs="Times New Roman"/>
          <w:szCs w:val="28"/>
          <w:lang w:val="en-US"/>
        </w:rPr>
        <w:t xml:space="preserve">unknown( u – </w:t>
      </w:r>
      <w:r w:rsidRPr="00F72E26">
        <w:rPr>
          <w:rFonts w:cs="Times New Roman"/>
          <w:szCs w:val="28"/>
          <w:lang w:val="uk-UA"/>
        </w:rPr>
        <w:t>поточний елемент )</w:t>
      </w:r>
    </w:p>
    <w:p w:rsidR="00D74C0B" w:rsidRPr="00F72E26" w:rsidRDefault="00D74C0B" w:rsidP="00D74C0B">
      <w:pPr>
        <w:pStyle w:val="a3"/>
        <w:numPr>
          <w:ilvl w:val="1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ЯКЩО </w:t>
      </w:r>
      <w:r w:rsidRPr="00F72E26">
        <w:rPr>
          <w:rFonts w:cs="Times New Roman"/>
          <w:szCs w:val="28"/>
          <w:lang w:val="en-US"/>
        </w:rPr>
        <w:t xml:space="preserve">u - 1 </w:t>
      </w:r>
      <w:r w:rsidRPr="00F72E26">
        <w:rPr>
          <w:rFonts w:cs="Times New Roman"/>
          <w:szCs w:val="28"/>
          <w:lang w:val="uk-UA"/>
        </w:rPr>
        <w:t xml:space="preserve">В </w:t>
      </w:r>
      <w:r w:rsidRPr="00F72E26">
        <w:rPr>
          <w:rFonts w:cs="Times New Roman"/>
          <w:szCs w:val="28"/>
          <w:lang w:val="en-US"/>
        </w:rPr>
        <w:t xml:space="preserve">hits </w:t>
      </w:r>
      <w:r w:rsidRPr="00F72E26">
        <w:rPr>
          <w:rFonts w:cs="Times New Roman"/>
          <w:szCs w:val="28"/>
          <w:lang w:val="uk-UA"/>
        </w:rPr>
        <w:t xml:space="preserve">АБО </w:t>
      </w:r>
      <w:r w:rsidRPr="00F72E26">
        <w:rPr>
          <w:rFonts w:cs="Times New Roman"/>
          <w:szCs w:val="28"/>
          <w:lang w:val="en-US"/>
        </w:rPr>
        <w:t xml:space="preserve">u + 1 </w:t>
      </w:r>
      <w:r w:rsidRPr="00F72E26">
        <w:rPr>
          <w:rFonts w:cs="Times New Roman"/>
          <w:szCs w:val="28"/>
          <w:lang w:val="uk-UA"/>
        </w:rPr>
        <w:t xml:space="preserve">В </w:t>
      </w:r>
      <w:r w:rsidRPr="00F72E26">
        <w:rPr>
          <w:rFonts w:cs="Times New Roman"/>
          <w:szCs w:val="28"/>
          <w:lang w:val="en-US"/>
        </w:rPr>
        <w:t xml:space="preserve">hits </w:t>
      </w:r>
      <w:r w:rsidRPr="00F72E26">
        <w:rPr>
          <w:rFonts w:cs="Times New Roman"/>
          <w:szCs w:val="28"/>
          <w:lang w:val="uk-UA"/>
        </w:rPr>
        <w:t xml:space="preserve">АБО </w:t>
      </w:r>
      <w:r w:rsidRPr="00F72E26">
        <w:rPr>
          <w:rFonts w:cs="Times New Roman"/>
          <w:szCs w:val="28"/>
          <w:lang w:val="en-US"/>
        </w:rPr>
        <w:t xml:space="preserve">u – MAP_SIZE </w:t>
      </w:r>
      <w:r w:rsidRPr="00F72E26">
        <w:rPr>
          <w:rFonts w:cs="Times New Roman"/>
          <w:szCs w:val="28"/>
          <w:lang w:val="uk-UA"/>
        </w:rPr>
        <w:t xml:space="preserve">АБО </w:t>
      </w:r>
      <w:r w:rsidRPr="00F72E26">
        <w:rPr>
          <w:rFonts w:cs="Times New Roman"/>
          <w:szCs w:val="28"/>
          <w:lang w:val="en-US"/>
        </w:rPr>
        <w:t>u + MAP_SIZE</w:t>
      </w:r>
    </w:p>
    <w:p w:rsidR="00D74C0B" w:rsidRPr="00F72E26" w:rsidRDefault="00D74C0B" w:rsidP="00D74C0B">
      <w:pPr>
        <w:pStyle w:val="a3"/>
        <w:numPr>
          <w:ilvl w:val="2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Включити елемент </w:t>
      </w:r>
      <w:r w:rsidRPr="00F72E26">
        <w:rPr>
          <w:rFonts w:cs="Times New Roman"/>
          <w:szCs w:val="28"/>
          <w:lang w:val="en-US"/>
        </w:rPr>
        <w:t xml:space="preserve">u </w:t>
      </w:r>
      <w:r w:rsidRPr="00F72E26">
        <w:rPr>
          <w:rFonts w:cs="Times New Roman"/>
          <w:szCs w:val="28"/>
          <w:lang w:val="uk-UA"/>
        </w:rPr>
        <w:t xml:space="preserve">до </w:t>
      </w:r>
      <w:r w:rsidRPr="00F72E26">
        <w:rPr>
          <w:rFonts w:eastAsia="Calibri" w:cs="Times New Roman"/>
          <w:szCs w:val="28"/>
          <w:lang w:val="en-US"/>
        </w:rPr>
        <w:t>neighbours</w:t>
      </w:r>
      <w:r w:rsidRPr="00F72E26">
        <w:rPr>
          <w:rFonts w:eastAsia="Calibri" w:cs="Times New Roman"/>
          <w:szCs w:val="28"/>
          <w:lang w:val="uk-UA"/>
        </w:rPr>
        <w:t>1</w:t>
      </w:r>
    </w:p>
    <w:p w:rsidR="00D74C0B" w:rsidRPr="00F72E26" w:rsidRDefault="00D74C0B" w:rsidP="00D74C0B">
      <w:pPr>
        <w:pStyle w:val="a3"/>
        <w:numPr>
          <w:ilvl w:val="1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 ЯКЩО </w:t>
      </w:r>
      <w:r w:rsidRPr="00F72E26">
        <w:rPr>
          <w:rFonts w:cs="Times New Roman"/>
          <w:szCs w:val="28"/>
          <w:lang w:val="en-US"/>
        </w:rPr>
        <w:t xml:space="preserve">u - </w:t>
      </w:r>
      <w:r w:rsidRPr="00F72E26">
        <w:rPr>
          <w:rFonts w:cs="Times New Roman"/>
          <w:szCs w:val="28"/>
          <w:lang w:val="uk-UA"/>
        </w:rPr>
        <w:t>2</w:t>
      </w:r>
      <w:r w:rsidRPr="00F72E26">
        <w:rPr>
          <w:rFonts w:cs="Times New Roman"/>
          <w:szCs w:val="28"/>
          <w:lang w:val="en-US"/>
        </w:rPr>
        <w:t xml:space="preserve"> </w:t>
      </w:r>
      <w:r w:rsidRPr="00F72E26">
        <w:rPr>
          <w:rFonts w:cs="Times New Roman"/>
          <w:szCs w:val="28"/>
          <w:lang w:val="uk-UA"/>
        </w:rPr>
        <w:t xml:space="preserve">В </w:t>
      </w:r>
      <w:r w:rsidRPr="00F72E26">
        <w:rPr>
          <w:rFonts w:cs="Times New Roman"/>
          <w:szCs w:val="28"/>
          <w:lang w:val="en-US"/>
        </w:rPr>
        <w:t xml:space="preserve">hits </w:t>
      </w:r>
      <w:r w:rsidRPr="00F72E26">
        <w:rPr>
          <w:rFonts w:cs="Times New Roman"/>
          <w:szCs w:val="28"/>
          <w:lang w:val="uk-UA"/>
        </w:rPr>
        <w:t xml:space="preserve">АБО </w:t>
      </w:r>
      <w:r w:rsidRPr="00F72E26">
        <w:rPr>
          <w:rFonts w:cs="Times New Roman"/>
          <w:szCs w:val="28"/>
          <w:lang w:val="en-US"/>
        </w:rPr>
        <w:t xml:space="preserve">u + </w:t>
      </w:r>
      <w:r w:rsidRPr="00F72E26">
        <w:rPr>
          <w:rFonts w:cs="Times New Roman"/>
          <w:szCs w:val="28"/>
          <w:lang w:val="uk-UA"/>
        </w:rPr>
        <w:t>2</w:t>
      </w:r>
      <w:r w:rsidRPr="00F72E26">
        <w:rPr>
          <w:rFonts w:cs="Times New Roman"/>
          <w:szCs w:val="28"/>
          <w:lang w:val="en-US"/>
        </w:rPr>
        <w:t xml:space="preserve"> </w:t>
      </w:r>
      <w:r w:rsidRPr="00F72E26">
        <w:rPr>
          <w:rFonts w:cs="Times New Roman"/>
          <w:szCs w:val="28"/>
          <w:lang w:val="uk-UA"/>
        </w:rPr>
        <w:t xml:space="preserve">В </w:t>
      </w:r>
      <w:r w:rsidRPr="00F72E26">
        <w:rPr>
          <w:rFonts w:cs="Times New Roman"/>
          <w:szCs w:val="28"/>
          <w:lang w:val="en-US"/>
        </w:rPr>
        <w:t xml:space="preserve">hits </w:t>
      </w:r>
      <w:r w:rsidRPr="00F72E26">
        <w:rPr>
          <w:rFonts w:cs="Times New Roman"/>
          <w:szCs w:val="28"/>
          <w:lang w:val="uk-UA"/>
        </w:rPr>
        <w:t xml:space="preserve">АБО </w:t>
      </w:r>
      <w:r w:rsidRPr="00F72E26">
        <w:rPr>
          <w:rFonts w:cs="Times New Roman"/>
          <w:szCs w:val="28"/>
          <w:lang w:val="en-US"/>
        </w:rPr>
        <w:t xml:space="preserve">u – MAP_SIZE*2 </w:t>
      </w:r>
      <w:r w:rsidRPr="00F72E26">
        <w:rPr>
          <w:rFonts w:cs="Times New Roman"/>
          <w:szCs w:val="28"/>
          <w:lang w:val="uk-UA"/>
        </w:rPr>
        <w:t xml:space="preserve">АБО </w:t>
      </w:r>
      <w:r w:rsidRPr="00F72E26">
        <w:rPr>
          <w:rFonts w:cs="Times New Roman"/>
          <w:szCs w:val="28"/>
          <w:lang w:val="en-US"/>
        </w:rPr>
        <w:t>u + MAP_SIZE*2</w:t>
      </w:r>
    </w:p>
    <w:p w:rsidR="00D74C0B" w:rsidRPr="00F72E26" w:rsidRDefault="00D74C0B" w:rsidP="00D74C0B">
      <w:pPr>
        <w:pStyle w:val="a3"/>
        <w:numPr>
          <w:ilvl w:val="2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Включити елемент </w:t>
      </w:r>
      <w:r w:rsidRPr="00F72E26">
        <w:rPr>
          <w:rFonts w:cs="Times New Roman"/>
          <w:szCs w:val="28"/>
          <w:lang w:val="en-US"/>
        </w:rPr>
        <w:t xml:space="preserve">u </w:t>
      </w:r>
      <w:r w:rsidRPr="00F72E26">
        <w:rPr>
          <w:rFonts w:cs="Times New Roman"/>
          <w:szCs w:val="28"/>
          <w:lang w:val="uk-UA"/>
        </w:rPr>
        <w:t xml:space="preserve">до </w:t>
      </w:r>
      <w:r w:rsidRPr="00F72E26">
        <w:rPr>
          <w:rFonts w:eastAsia="Calibri" w:cs="Times New Roman"/>
          <w:szCs w:val="28"/>
          <w:lang w:val="en-US"/>
        </w:rPr>
        <w:t>neighbours2</w:t>
      </w:r>
    </w:p>
    <w:p w:rsidR="00D74C0B" w:rsidRPr="00F72E26" w:rsidRDefault="00D74C0B" w:rsidP="00D74C0B">
      <w:pPr>
        <w:pStyle w:val="a3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en-US"/>
        </w:rPr>
        <w:t>is_both_neighbour := False</w:t>
      </w:r>
    </w:p>
    <w:p w:rsidR="00D74C0B" w:rsidRPr="00F72E26" w:rsidRDefault="00D74C0B" w:rsidP="00D74C0B">
      <w:pPr>
        <w:pStyle w:val="a3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ЦИКЛ проходу по </w:t>
      </w:r>
      <w:r w:rsidRPr="00F72E26">
        <w:rPr>
          <w:rFonts w:cs="Times New Roman"/>
          <w:szCs w:val="28"/>
          <w:lang w:val="en-US"/>
        </w:rPr>
        <w:t xml:space="preserve">unknown( u – </w:t>
      </w:r>
      <w:r w:rsidRPr="00F72E26">
        <w:rPr>
          <w:rFonts w:cs="Times New Roman"/>
          <w:szCs w:val="28"/>
          <w:lang w:val="uk-UA"/>
        </w:rPr>
        <w:t>поточний елемент )</w:t>
      </w:r>
    </w:p>
    <w:p w:rsidR="00D74C0B" w:rsidRPr="00F72E26" w:rsidRDefault="00D74C0B" w:rsidP="00D74C0B">
      <w:pPr>
        <w:pStyle w:val="a3"/>
        <w:numPr>
          <w:ilvl w:val="1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ЯКЩО </w:t>
      </w:r>
      <w:r w:rsidRPr="00F72E26">
        <w:rPr>
          <w:rFonts w:cs="Times New Roman"/>
          <w:szCs w:val="28"/>
          <w:lang w:val="en-US"/>
        </w:rPr>
        <w:t xml:space="preserve">u </w:t>
      </w:r>
      <w:r w:rsidRPr="00F72E26">
        <w:rPr>
          <w:rFonts w:cs="Times New Roman"/>
          <w:szCs w:val="28"/>
          <w:lang w:val="uk-UA"/>
        </w:rPr>
        <w:t xml:space="preserve">В </w:t>
      </w:r>
      <w:r w:rsidRPr="00F72E26">
        <w:rPr>
          <w:rFonts w:eastAsia="Calibri" w:cs="Times New Roman"/>
          <w:szCs w:val="28"/>
          <w:lang w:val="en-US"/>
        </w:rPr>
        <w:t>neighbours</w:t>
      </w:r>
      <w:r w:rsidRPr="00F72E26">
        <w:rPr>
          <w:rFonts w:eastAsia="Calibri" w:cs="Times New Roman"/>
          <w:szCs w:val="28"/>
          <w:lang w:val="uk-UA"/>
        </w:rPr>
        <w:t>1</w:t>
      </w:r>
      <w:r w:rsidRPr="00F72E26">
        <w:rPr>
          <w:rFonts w:eastAsia="Calibri" w:cs="Times New Roman"/>
          <w:szCs w:val="28"/>
          <w:lang w:val="en-US"/>
        </w:rPr>
        <w:t xml:space="preserve"> </w:t>
      </w:r>
      <w:r w:rsidRPr="00F72E26">
        <w:rPr>
          <w:rFonts w:eastAsia="Calibri" w:cs="Times New Roman"/>
          <w:szCs w:val="28"/>
          <w:lang w:val="uk-UA"/>
        </w:rPr>
        <w:t xml:space="preserve">І </w:t>
      </w:r>
      <w:r w:rsidRPr="00F72E26">
        <w:rPr>
          <w:rFonts w:cs="Times New Roman"/>
          <w:szCs w:val="28"/>
          <w:lang w:val="en-US"/>
        </w:rPr>
        <w:t xml:space="preserve">u </w:t>
      </w:r>
      <w:r w:rsidRPr="00F72E26">
        <w:rPr>
          <w:rFonts w:cs="Times New Roman"/>
          <w:szCs w:val="28"/>
          <w:lang w:val="uk-UA"/>
        </w:rPr>
        <w:t xml:space="preserve">В </w:t>
      </w:r>
      <w:r w:rsidRPr="00F72E26">
        <w:rPr>
          <w:rFonts w:eastAsia="Calibri" w:cs="Times New Roman"/>
          <w:szCs w:val="28"/>
          <w:lang w:val="en-US"/>
        </w:rPr>
        <w:t>neighbours</w:t>
      </w:r>
      <w:r w:rsidRPr="00F72E26">
        <w:rPr>
          <w:rFonts w:eastAsia="Calibri" w:cs="Times New Roman"/>
          <w:szCs w:val="28"/>
          <w:lang w:val="uk-UA"/>
        </w:rPr>
        <w:t>2</w:t>
      </w:r>
    </w:p>
    <w:p w:rsidR="00D74C0B" w:rsidRPr="00F72E26" w:rsidRDefault="00D74C0B" w:rsidP="00D74C0B">
      <w:pPr>
        <w:pStyle w:val="a3"/>
        <w:numPr>
          <w:ilvl w:val="2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Зробити хід по </w:t>
      </w:r>
      <w:r w:rsidRPr="00F72E26">
        <w:rPr>
          <w:rFonts w:cs="Times New Roman"/>
          <w:szCs w:val="28"/>
          <w:lang w:val="en-US"/>
        </w:rPr>
        <w:t>u</w:t>
      </w:r>
    </w:p>
    <w:p w:rsidR="00D74C0B" w:rsidRPr="00F72E26" w:rsidRDefault="00D74C0B" w:rsidP="00D74C0B">
      <w:pPr>
        <w:pStyle w:val="a3"/>
        <w:numPr>
          <w:ilvl w:val="2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en-US"/>
        </w:rPr>
        <w:t>is_both_neighbour :=True</w:t>
      </w:r>
    </w:p>
    <w:p w:rsidR="00D74C0B" w:rsidRPr="00F72E26" w:rsidRDefault="00D74C0B" w:rsidP="00D74C0B">
      <w:pPr>
        <w:pStyle w:val="a3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 xml:space="preserve">ЯКЩО </w:t>
      </w:r>
      <w:r w:rsidRPr="00F72E26">
        <w:rPr>
          <w:rFonts w:cs="Times New Roman"/>
          <w:szCs w:val="28"/>
          <w:lang w:val="en-US"/>
        </w:rPr>
        <w:t>is_both_neighbour</w:t>
      </w:r>
      <w:r w:rsidRPr="00F72E26">
        <w:rPr>
          <w:rFonts w:cs="Times New Roman"/>
          <w:szCs w:val="28"/>
          <w:lang w:val="uk-UA"/>
        </w:rPr>
        <w:t xml:space="preserve"> </w:t>
      </w:r>
      <w:r w:rsidRPr="00F72E26">
        <w:rPr>
          <w:rFonts w:cs="Times New Roman"/>
          <w:szCs w:val="28"/>
          <w:lang w:val="en-US"/>
        </w:rPr>
        <w:t>== True:</w:t>
      </w:r>
    </w:p>
    <w:p w:rsidR="00D74C0B" w:rsidRPr="00F72E26" w:rsidRDefault="00D74C0B" w:rsidP="00D74C0B">
      <w:pPr>
        <w:pStyle w:val="a3"/>
        <w:numPr>
          <w:ilvl w:val="1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>ЯКЩО</w:t>
      </w:r>
      <w:r w:rsidRPr="00F72E26">
        <w:rPr>
          <w:rFonts w:cs="Times New Roman"/>
          <w:szCs w:val="28"/>
          <w:lang w:val="en-US"/>
        </w:rPr>
        <w:t xml:space="preserve"> </w:t>
      </w:r>
      <w:r w:rsidRPr="00F72E26">
        <w:rPr>
          <w:rFonts w:cs="Times New Roman"/>
          <w:szCs w:val="28"/>
          <w:lang w:val="uk-UA"/>
        </w:rPr>
        <w:t xml:space="preserve">існують елементи в </w:t>
      </w:r>
      <w:r w:rsidRPr="00F72E26">
        <w:rPr>
          <w:rFonts w:eastAsia="Calibri" w:cs="Times New Roman"/>
          <w:szCs w:val="28"/>
          <w:lang w:val="en-US"/>
        </w:rPr>
        <w:t>neighbours</w:t>
      </w:r>
      <w:r w:rsidRPr="00F72E26">
        <w:rPr>
          <w:rFonts w:eastAsia="Calibri" w:cs="Times New Roman"/>
          <w:szCs w:val="28"/>
          <w:lang w:val="uk-UA"/>
        </w:rPr>
        <w:t>1</w:t>
      </w:r>
      <w:r w:rsidRPr="00F72E26">
        <w:rPr>
          <w:rFonts w:eastAsia="Calibri" w:cs="Times New Roman"/>
          <w:szCs w:val="28"/>
          <w:lang w:val="en-US"/>
        </w:rPr>
        <w:t>:</w:t>
      </w:r>
    </w:p>
    <w:p w:rsidR="00D74C0B" w:rsidRPr="00F72E26" w:rsidRDefault="00D74C0B" w:rsidP="00D74C0B">
      <w:pPr>
        <w:pStyle w:val="a3"/>
        <w:numPr>
          <w:ilvl w:val="2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eastAsia="Calibri" w:cs="Times New Roman"/>
          <w:szCs w:val="28"/>
          <w:lang w:val="uk-UA"/>
        </w:rPr>
        <w:t xml:space="preserve">Зробити хід по випадковому елементу з </w:t>
      </w:r>
      <w:r w:rsidRPr="00F72E26">
        <w:rPr>
          <w:rFonts w:eastAsia="Calibri" w:cs="Times New Roman"/>
          <w:szCs w:val="28"/>
          <w:lang w:val="en-US"/>
        </w:rPr>
        <w:t>neighbours</w:t>
      </w:r>
      <w:r w:rsidRPr="00F72E26">
        <w:rPr>
          <w:rFonts w:eastAsia="Calibri" w:cs="Times New Roman"/>
          <w:szCs w:val="28"/>
          <w:lang w:val="uk-UA"/>
        </w:rPr>
        <w:t>1</w:t>
      </w:r>
    </w:p>
    <w:p w:rsidR="00D74C0B" w:rsidRPr="00F72E26" w:rsidRDefault="00D74C0B" w:rsidP="00D74C0B">
      <w:pPr>
        <w:pStyle w:val="a3"/>
        <w:numPr>
          <w:ilvl w:val="1"/>
          <w:numId w:val="23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>ІНАКШЕ</w:t>
      </w:r>
    </w:p>
    <w:p w:rsidR="00D74C0B" w:rsidRPr="00F72E26" w:rsidRDefault="00D74C0B" w:rsidP="00D74C0B">
      <w:pPr>
        <w:pStyle w:val="a3"/>
        <w:numPr>
          <w:ilvl w:val="2"/>
          <w:numId w:val="23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 xml:space="preserve">ЦИКЛ проходу по масиву </w:t>
      </w:r>
      <w:r w:rsidRPr="00F72E26">
        <w:rPr>
          <w:rFonts w:cs="Times New Roman"/>
          <w:szCs w:val="28"/>
          <w:lang w:val="en-US"/>
        </w:rPr>
        <w:t xml:space="preserve">unknown( u – </w:t>
      </w:r>
      <w:r w:rsidRPr="00F72E26">
        <w:rPr>
          <w:rFonts w:cs="Times New Roman"/>
          <w:szCs w:val="28"/>
          <w:lang w:val="uk-UA"/>
        </w:rPr>
        <w:t>поточний елемент )</w:t>
      </w:r>
    </w:p>
    <w:p w:rsidR="00D74C0B" w:rsidRPr="00F72E26" w:rsidRDefault="00D74C0B" w:rsidP="00D74C0B">
      <w:pPr>
        <w:pStyle w:val="a3"/>
        <w:numPr>
          <w:ilvl w:val="3"/>
          <w:numId w:val="23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en-US"/>
        </w:rPr>
        <w:t>row := u // MAP_SIZE</w:t>
      </w:r>
    </w:p>
    <w:p w:rsidR="00D74C0B" w:rsidRPr="00F72E26" w:rsidRDefault="00D74C0B" w:rsidP="00D74C0B">
      <w:pPr>
        <w:pStyle w:val="a3"/>
        <w:numPr>
          <w:ilvl w:val="3"/>
          <w:numId w:val="23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en-US"/>
        </w:rPr>
        <w:t>col := u % MAP_SIZE</w:t>
      </w:r>
    </w:p>
    <w:p w:rsidR="00D74C0B" w:rsidRPr="00F72E26" w:rsidRDefault="00D74C0B" w:rsidP="00D74C0B">
      <w:pPr>
        <w:pStyle w:val="a3"/>
        <w:numPr>
          <w:ilvl w:val="3"/>
          <w:numId w:val="23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>ЯКЩО (</w:t>
      </w:r>
      <w:r w:rsidRPr="00F72E26">
        <w:rPr>
          <w:rFonts w:cs="Times New Roman"/>
          <w:szCs w:val="28"/>
          <w:lang w:val="en-US"/>
        </w:rPr>
        <w:t>row + col) % 2 == 0:</w:t>
      </w:r>
    </w:p>
    <w:p w:rsidR="00D74C0B" w:rsidRPr="00F72E26" w:rsidRDefault="00D74C0B" w:rsidP="00D74C0B">
      <w:pPr>
        <w:pStyle w:val="a3"/>
        <w:numPr>
          <w:ilvl w:val="4"/>
          <w:numId w:val="23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 xml:space="preserve">Включити елемент </w:t>
      </w:r>
      <w:r w:rsidRPr="00F72E26">
        <w:rPr>
          <w:rFonts w:cs="Times New Roman"/>
          <w:szCs w:val="28"/>
          <w:lang w:val="en-US"/>
        </w:rPr>
        <w:t xml:space="preserve">u </w:t>
      </w:r>
      <w:r w:rsidRPr="00F72E26">
        <w:rPr>
          <w:rFonts w:cs="Times New Roman"/>
          <w:szCs w:val="28"/>
          <w:lang w:val="uk-UA"/>
        </w:rPr>
        <w:t xml:space="preserve">до </w:t>
      </w:r>
      <w:r w:rsidRPr="00F72E26">
        <w:rPr>
          <w:rFonts w:cs="Times New Roman"/>
          <w:szCs w:val="28"/>
          <w:lang w:val="en-US"/>
        </w:rPr>
        <w:t>checker_board</w:t>
      </w:r>
    </w:p>
    <w:p w:rsidR="00D74C0B" w:rsidRPr="00F72E26" w:rsidRDefault="00D74C0B" w:rsidP="00D74C0B">
      <w:pPr>
        <w:pStyle w:val="a3"/>
        <w:numPr>
          <w:ilvl w:val="2"/>
          <w:numId w:val="23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 xml:space="preserve">ЯКЩО </w:t>
      </w:r>
      <w:r w:rsidRPr="00F72E26">
        <w:rPr>
          <w:rFonts w:cs="Times New Roman"/>
          <w:szCs w:val="28"/>
          <w:lang w:val="en-US"/>
        </w:rPr>
        <w:t xml:space="preserve">checker_board </w:t>
      </w:r>
      <w:r w:rsidRPr="00F72E26">
        <w:rPr>
          <w:rFonts w:cs="Times New Roman"/>
          <w:szCs w:val="28"/>
          <w:lang w:val="uk-UA"/>
        </w:rPr>
        <w:t>має елементи</w:t>
      </w:r>
    </w:p>
    <w:p w:rsidR="00D74C0B" w:rsidRPr="00F72E26" w:rsidRDefault="00D74C0B" w:rsidP="00D74C0B">
      <w:pPr>
        <w:pStyle w:val="a3"/>
        <w:numPr>
          <w:ilvl w:val="3"/>
          <w:numId w:val="23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 xml:space="preserve">Зробити хід по випадковому елементу з </w:t>
      </w:r>
      <w:r w:rsidRPr="00F72E26">
        <w:rPr>
          <w:rFonts w:cs="Times New Roman"/>
          <w:szCs w:val="28"/>
          <w:lang w:val="en-US"/>
        </w:rPr>
        <w:t>checker_board</w:t>
      </w:r>
    </w:p>
    <w:p w:rsidR="00D74C0B" w:rsidRPr="00F72E26" w:rsidRDefault="00D74C0B" w:rsidP="00D74C0B">
      <w:pPr>
        <w:pStyle w:val="a3"/>
        <w:numPr>
          <w:ilvl w:val="2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t>ІНАКШЕ</w:t>
      </w:r>
    </w:p>
    <w:p w:rsidR="00D74C0B" w:rsidRPr="00F72E26" w:rsidRDefault="00D74C0B" w:rsidP="00D74C0B">
      <w:pPr>
        <w:pStyle w:val="a3"/>
        <w:numPr>
          <w:ilvl w:val="3"/>
          <w:numId w:val="23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 xml:space="preserve">ЯКЩО існують елементи в </w:t>
      </w:r>
      <w:r w:rsidRPr="00F72E26">
        <w:rPr>
          <w:rFonts w:cs="Times New Roman"/>
          <w:szCs w:val="28"/>
          <w:lang w:val="en-US"/>
        </w:rPr>
        <w:t>unknown</w:t>
      </w:r>
    </w:p>
    <w:p w:rsidR="00D74C0B" w:rsidRPr="00F72E26" w:rsidRDefault="00D74C0B" w:rsidP="00D74C0B">
      <w:pPr>
        <w:pStyle w:val="a3"/>
        <w:numPr>
          <w:ilvl w:val="4"/>
          <w:numId w:val="23"/>
        </w:numPr>
        <w:rPr>
          <w:rFonts w:cs="Times New Roman"/>
          <w:szCs w:val="28"/>
          <w:lang w:val="uk-UA"/>
        </w:rPr>
      </w:pPr>
      <w:r w:rsidRPr="00F72E26">
        <w:rPr>
          <w:rFonts w:cs="Times New Roman"/>
          <w:szCs w:val="28"/>
          <w:lang w:val="uk-UA"/>
        </w:rPr>
        <w:t>Зробити хід у випадковий індекс з невідомим вмістом</w:t>
      </w:r>
    </w:p>
    <w:p w:rsidR="00D74C0B" w:rsidRPr="00F72E26" w:rsidRDefault="00D74C0B" w:rsidP="00D74C0B">
      <w:pPr>
        <w:pStyle w:val="a3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F72E26">
        <w:rPr>
          <w:rFonts w:cs="Times New Roman"/>
          <w:szCs w:val="28"/>
          <w:lang w:val="uk-UA"/>
        </w:rPr>
        <w:lastRenderedPageBreak/>
        <w:t>КІНЕЦЬ</w:t>
      </w:r>
    </w:p>
    <w:p w:rsidR="005F5379" w:rsidRDefault="005F5379" w:rsidP="005F5379"/>
    <w:p w:rsidR="001425A3" w:rsidRDefault="00683350" w:rsidP="00683350">
      <w:pPr>
        <w:pStyle w:val="1"/>
        <w:rPr>
          <w:lang w:val="uk-UA"/>
        </w:rPr>
      </w:pPr>
      <w:bookmarkStart w:id="6" w:name="_Toc104627197"/>
      <w:r>
        <w:rPr>
          <w:lang w:val="uk-UA"/>
        </w:rPr>
        <w:lastRenderedPageBreak/>
        <w:t>Опис програмного забезпечення</w:t>
      </w:r>
      <w:bookmarkEnd w:id="6"/>
    </w:p>
    <w:p w:rsidR="00683350" w:rsidRPr="001E0E8C" w:rsidRDefault="001E0E8C" w:rsidP="00683350">
      <w:pPr>
        <w:pStyle w:val="2"/>
        <w:numPr>
          <w:ilvl w:val="1"/>
          <w:numId w:val="19"/>
        </w:numPr>
        <w:ind w:left="0" w:firstLine="709"/>
        <w:rPr>
          <w:lang w:val="en-US"/>
        </w:rPr>
      </w:pPr>
      <w:bookmarkStart w:id="7" w:name="_Toc451598113"/>
      <w:bookmarkStart w:id="8" w:name="_Toc451598020"/>
      <w:bookmarkStart w:id="9" w:name="_Toc451592379"/>
      <w:bookmarkStart w:id="10" w:name="_Toc451584044"/>
      <w:bookmarkStart w:id="11" w:name="_Toc104627198"/>
      <w:r w:rsidRPr="007456FC">
        <w:t>Діаграма класів програмного забезпечення</w:t>
      </w:r>
      <w:bookmarkEnd w:id="7"/>
      <w:bookmarkEnd w:id="8"/>
      <w:bookmarkEnd w:id="9"/>
      <w:bookmarkEnd w:id="10"/>
      <w:bookmarkEnd w:id="11"/>
    </w:p>
    <w:p w:rsidR="001E0E8C" w:rsidRPr="001E0E8C" w:rsidRDefault="00FC3AE0" w:rsidP="001E0E8C">
      <w:pPr>
        <w:rPr>
          <w:lang w:val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DBA0767" wp14:editId="74BADEAB">
            <wp:simplePos x="0" y="0"/>
            <wp:positionH relativeFrom="column">
              <wp:posOffset>90170</wp:posOffset>
            </wp:positionH>
            <wp:positionV relativeFrom="paragraph">
              <wp:posOffset>80010</wp:posOffset>
            </wp:positionV>
            <wp:extent cx="6079490" cy="5523865"/>
            <wp:effectExtent l="0" t="0" r="0" b="635"/>
            <wp:wrapTopAndBottom/>
            <wp:docPr id="2" name="Рисунок 2" descr="C:\Users\User\Desktop\unyk\OP\diagram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OP\diagramK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350" w:rsidRDefault="00683350" w:rsidP="00683350">
      <w:pPr>
        <w:pStyle w:val="2"/>
        <w:rPr>
          <w:lang w:val="uk-UA"/>
        </w:rPr>
      </w:pPr>
      <w:bookmarkStart w:id="12" w:name="_Toc104627199"/>
      <w:r>
        <w:rPr>
          <w:lang w:val="uk-UA"/>
        </w:rPr>
        <w:t xml:space="preserve">Опис </w:t>
      </w:r>
      <w:r w:rsidR="001E0E8C">
        <w:rPr>
          <w:lang w:val="uk-UA"/>
        </w:rPr>
        <w:t>методів</w:t>
      </w:r>
      <w:r>
        <w:rPr>
          <w:lang w:val="uk-UA"/>
        </w:rPr>
        <w:t xml:space="preserve"> частин програмного забезпечення</w:t>
      </w:r>
      <w:bookmarkEnd w:id="12"/>
    </w:p>
    <w:p w:rsidR="00683350" w:rsidRDefault="00683350" w:rsidP="00683350">
      <w:pPr>
        <w:pStyle w:val="3"/>
        <w:rPr>
          <w:lang w:val="uk-UA"/>
        </w:rPr>
      </w:pPr>
      <w:bookmarkStart w:id="13" w:name="_Toc104627200"/>
      <w:r>
        <w:rPr>
          <w:lang w:val="uk-UA"/>
        </w:rPr>
        <w:t xml:space="preserve">Користувацькі </w:t>
      </w:r>
      <w:r w:rsidR="001E0E8C">
        <w:rPr>
          <w:lang w:val="uk-UA"/>
        </w:rPr>
        <w:t>методи</w:t>
      </w:r>
      <w:bookmarkEnd w:id="13"/>
    </w:p>
    <w:p w:rsidR="00FC3AE0" w:rsidRPr="00BF7C88" w:rsidRDefault="00FC3AE0" w:rsidP="00FC3AE0">
      <w:pPr>
        <w:rPr>
          <w:lang w:val="uk-UA"/>
        </w:rPr>
      </w:pPr>
      <w:r>
        <w:t xml:space="preserve">Таблиця </w:t>
      </w:r>
      <w:r>
        <w:rPr>
          <w:lang w:val="uk-UA"/>
        </w:rPr>
        <w:t>4</w:t>
      </w:r>
      <w:r w:rsidR="00BF7C88">
        <w:t>.</w:t>
      </w:r>
      <w:r w:rsidR="00BF7C88">
        <w:rPr>
          <w:lang w:val="uk-UA"/>
        </w:rPr>
        <w:t>2.1.1</w:t>
      </w:r>
    </w:p>
    <w:p w:rsidR="00FC3AE0" w:rsidRDefault="00FC3AE0" w:rsidP="00FC3AE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01"/>
        <w:gridCol w:w="1960"/>
        <w:gridCol w:w="1483"/>
        <w:gridCol w:w="1485"/>
        <w:gridCol w:w="1274"/>
        <w:gridCol w:w="1619"/>
      </w:tblGrid>
      <w:tr w:rsidR="00FC3AE0" w:rsidRPr="00C535A0" w:rsidTr="00BF7C88">
        <w:tc>
          <w:tcPr>
            <w:tcW w:w="270" w:type="pct"/>
            <w:vAlign w:val="center"/>
          </w:tcPr>
          <w:p w:rsidR="00FC3AE0" w:rsidRPr="00A422EE" w:rsidRDefault="00FC3AE0" w:rsidP="00BF7C88">
            <w:pPr>
              <w:pStyle w:val="af2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</w:t>
            </w:r>
            <w:r w:rsidRPr="00C535A0">
              <w:lastRenderedPageBreak/>
              <w:t>п</w:t>
            </w:r>
          </w:p>
        </w:tc>
        <w:tc>
          <w:tcPr>
            <w:tcW w:w="762" w:type="pct"/>
            <w:vAlign w:val="center"/>
          </w:tcPr>
          <w:p w:rsidR="00FC3AE0" w:rsidRPr="00BA1E33" w:rsidRDefault="00FC3AE0" w:rsidP="00BF7C88">
            <w:pPr>
              <w:pStyle w:val="af2"/>
            </w:pPr>
            <w:r w:rsidRPr="00A422EE">
              <w:rPr>
                <w:lang w:val="uk-UA"/>
              </w:rPr>
              <w:lastRenderedPageBreak/>
              <w:t xml:space="preserve">Назва </w:t>
            </w:r>
            <w:r>
              <w:t>классу</w:t>
            </w:r>
          </w:p>
        </w:tc>
        <w:tc>
          <w:tcPr>
            <w:tcW w:w="994" w:type="pct"/>
            <w:vAlign w:val="center"/>
          </w:tcPr>
          <w:p w:rsidR="00FC3AE0" w:rsidRPr="00A422EE" w:rsidRDefault="00FC3AE0" w:rsidP="00BF7C88">
            <w:pPr>
              <w:pStyle w:val="af2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752" w:type="pct"/>
            <w:vAlign w:val="center"/>
          </w:tcPr>
          <w:p w:rsidR="00FC3AE0" w:rsidRPr="00A422EE" w:rsidRDefault="00FC3AE0" w:rsidP="00BF7C88">
            <w:pPr>
              <w:pStyle w:val="af2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753" w:type="pct"/>
            <w:vAlign w:val="center"/>
          </w:tcPr>
          <w:p w:rsidR="00FC3AE0" w:rsidRPr="00A422EE" w:rsidRDefault="00FC3AE0" w:rsidP="00BF7C88">
            <w:pPr>
              <w:pStyle w:val="af2"/>
              <w:rPr>
                <w:lang w:val="uk-UA"/>
              </w:rPr>
            </w:pPr>
            <w:r w:rsidRPr="00A422EE">
              <w:rPr>
                <w:lang w:val="uk-UA"/>
              </w:rPr>
              <w:t xml:space="preserve">Опис вхідних </w:t>
            </w:r>
            <w:r w:rsidRPr="00A422EE">
              <w:rPr>
                <w:lang w:val="uk-UA"/>
              </w:rPr>
              <w:lastRenderedPageBreak/>
              <w:t>параметрів</w:t>
            </w:r>
          </w:p>
        </w:tc>
        <w:tc>
          <w:tcPr>
            <w:tcW w:w="647" w:type="pct"/>
            <w:vAlign w:val="center"/>
          </w:tcPr>
          <w:p w:rsidR="00FC3AE0" w:rsidRPr="00A422EE" w:rsidRDefault="00FC3AE0" w:rsidP="00BF7C88">
            <w:pPr>
              <w:pStyle w:val="af2"/>
              <w:rPr>
                <w:lang w:val="uk-UA"/>
              </w:rPr>
            </w:pPr>
            <w:r w:rsidRPr="00A422EE">
              <w:rPr>
                <w:lang w:val="uk-UA"/>
              </w:rPr>
              <w:lastRenderedPageBreak/>
              <w:t xml:space="preserve">Опис вихідних </w:t>
            </w:r>
            <w:r w:rsidRPr="00A422EE">
              <w:rPr>
                <w:lang w:val="uk-UA"/>
              </w:rPr>
              <w:lastRenderedPageBreak/>
              <w:t>параметрів</w:t>
            </w:r>
          </w:p>
        </w:tc>
        <w:tc>
          <w:tcPr>
            <w:tcW w:w="821" w:type="pct"/>
            <w:vAlign w:val="center"/>
          </w:tcPr>
          <w:p w:rsidR="00FC3AE0" w:rsidRPr="00A422EE" w:rsidRDefault="00FC3AE0" w:rsidP="00BF7C88">
            <w:pPr>
              <w:pStyle w:val="af2"/>
              <w:rPr>
                <w:lang w:val="uk-UA"/>
              </w:rPr>
            </w:pPr>
            <w:r w:rsidRPr="00A422EE">
              <w:rPr>
                <w:lang w:val="uk-UA"/>
              </w:rPr>
              <w:lastRenderedPageBreak/>
              <w:t>Заголовний файл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11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__init__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pos - позиція миші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3) font - шрифт тексту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4) text_input - текст кнопки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5) base_color - основний колі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р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br/>
              <w:t>6) hovering_color - другорядний 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7) func - функція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screen - екран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change_color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Змінює колі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р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 xml:space="preserve"> при наведенні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position - позиція миші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__init__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pos - позиція миші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font -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шрифт тексту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4) text_input - текст кнопки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5) base_color - основний колі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р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br/>
              <w:t>6) hovering_color - другорядний 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7) func - функція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55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screen - екран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Реєструє нитискання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position - позиція миші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77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change_color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Змінює колі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р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 xml:space="preserve"> при наведенні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position - позиція миші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88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__init__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screen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3) text - основний текст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buttons -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об'єкти класу Buttons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5) funcs - функції до кнопок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99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draw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**kwargs - словник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назв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 xml:space="preserve"> кнопок та їх функцій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110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__init__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screen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3) player - гравець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4) top - зміщення догори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5) left - зміщення налі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во</w:t>
            </w:r>
            <w:proofErr w:type="gramEnd"/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111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draw_grif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search - поле гравця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112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Реєструє нитискання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position - позиція миші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113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draw_ships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кораблі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114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Battleship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__init__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size - розмі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р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br/>
              <w:t>3) row - рядок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4) col - колонка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5) orientation - орієнтація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Battleship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compute_indexes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Розраховує розташування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116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__init__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is_human - значення, чи є гравець людиною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117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check_ship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Перевіря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є,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 xml:space="preserve"> чи є розташування корабля можливим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ship - об'єкт класу Battleship</w:t>
            </w:r>
          </w:p>
        </w:tc>
        <w:tc>
          <w:tcPr>
            <w:tcW w:w="647" w:type="pct"/>
            <w:vAlign w:val="bottom"/>
          </w:tcPr>
          <w:p w:rsidR="00FC3AE0" w:rsidRPr="0069272E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Posiible - bool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118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place_ships_ai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Комп'ютер розставляє кораблі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sizes - список розмі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р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ів кораблів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Pr="0069272E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119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__init__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is_human1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- значення, чи є гравець 1 людиною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3) is_human2 - значення, чи є гравець 2 людиною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Pr="0069272E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make_move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Робить хід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I - індекс клітинки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Pr="0069272E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</w:p>
        </w:tc>
        <w:tc>
          <w:tcPr>
            <w:tcW w:w="994" w:type="pct"/>
            <w:vAlign w:val="bottom"/>
          </w:tcPr>
          <w:p w:rsidR="00FC3AE0" w:rsidRPr="00BD7BAF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computer_algorithm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Комп'ютер ходить по клітинці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Pr="0069272E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__init__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screen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3) options_menu - об'єкт класу Menu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4) game_logic - об'єкт класу GameLogic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Pr="0069272E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draw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draw_buttons - значення, чи треба відображати об'єкти класу Button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Pr="0069272E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order_buttons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Розташовує кнопки у правильному порядку</w:t>
            </w:r>
            <w:proofErr w:type="gramEnd"/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Pr="0069272E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__init__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sceen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3) options_menu - об'єкт класу Menu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Pr="0069272E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prepare_to_play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П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>ідготовує гру до початку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Pr="0069272E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play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Розпочинає гру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Pr="0069272E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29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get_font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Отримати шрифт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font_size - розмі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р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 xml:space="preserve"> шрифта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Об'єкт класу Font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other_funcs.py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Pr="0069272E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31</w:t>
            </w:r>
          </w:p>
        </w:tc>
        <w:tc>
          <w:tcPr>
            <w:tcW w:w="76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</w:p>
        </w:tc>
        <w:tc>
          <w:tcPr>
            <w:tcW w:w="994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Реєструє нитискання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position - позиція миші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FC3AE0" w:rsidRPr="00C22E3C" w:rsidTr="00BF7C88">
        <w:tc>
          <w:tcPr>
            <w:tcW w:w="270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332</w:t>
            </w:r>
          </w:p>
        </w:tc>
        <w:tc>
          <w:tcPr>
            <w:tcW w:w="762" w:type="pct"/>
            <w:vAlign w:val="bottom"/>
          </w:tcPr>
          <w:p w:rsidR="00FC3AE0" w:rsidRPr="006B6FCB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Button</w:t>
            </w:r>
          </w:p>
        </w:tc>
        <w:tc>
          <w:tcPr>
            <w:tcW w:w="994" w:type="pct"/>
            <w:vAlign w:val="bottom"/>
          </w:tcPr>
          <w:p w:rsidR="00FC3AE0" w:rsidRPr="006B6FCB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</w:p>
        </w:tc>
        <w:tc>
          <w:tcPr>
            <w:tcW w:w="752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Реєструє нитискання</w:t>
            </w:r>
          </w:p>
        </w:tc>
        <w:tc>
          <w:tcPr>
            <w:tcW w:w="75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1) self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position - позиція миші</w:t>
            </w:r>
          </w:p>
        </w:tc>
        <w:tc>
          <w:tcPr>
            <w:tcW w:w="64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2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</w:tbl>
    <w:p w:rsidR="00683350" w:rsidRPr="00683350" w:rsidRDefault="00683350" w:rsidP="00683350">
      <w:pPr>
        <w:rPr>
          <w:lang w:val="uk-UA"/>
        </w:rPr>
      </w:pPr>
    </w:p>
    <w:p w:rsidR="00683350" w:rsidRDefault="00683350" w:rsidP="00683350">
      <w:pPr>
        <w:pStyle w:val="3"/>
        <w:rPr>
          <w:lang w:val="uk-UA"/>
        </w:rPr>
      </w:pPr>
      <w:bookmarkStart w:id="14" w:name="_Toc104627201"/>
      <w:r>
        <w:rPr>
          <w:lang w:val="uk-UA"/>
        </w:rPr>
        <w:t xml:space="preserve">Стандартні </w:t>
      </w:r>
      <w:r w:rsidR="001E0E8C">
        <w:rPr>
          <w:lang w:val="uk-UA"/>
        </w:rPr>
        <w:t>методи</w:t>
      </w:r>
      <w:bookmarkEnd w:id="14"/>
    </w:p>
    <w:p w:rsidR="00FC3AE0" w:rsidRPr="00BF7C88" w:rsidRDefault="00FC3AE0" w:rsidP="00FC3AE0">
      <w:pPr>
        <w:rPr>
          <w:lang w:val="uk-UA"/>
        </w:rPr>
      </w:pPr>
      <w:r>
        <w:t xml:space="preserve">Таблиця </w:t>
      </w:r>
      <w:r>
        <w:rPr>
          <w:lang w:val="uk-UA"/>
        </w:rPr>
        <w:t>4</w:t>
      </w:r>
      <w:r>
        <w:t>.2</w:t>
      </w:r>
      <w:r w:rsidR="00BF7C88">
        <w:rPr>
          <w:lang w:val="uk-UA"/>
        </w:rPr>
        <w:t>.2.1</w:t>
      </w:r>
    </w:p>
    <w:p w:rsidR="00FC3AE0" w:rsidRDefault="00FC3AE0" w:rsidP="00FC3AE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334"/>
        <w:gridCol w:w="1074"/>
        <w:gridCol w:w="1302"/>
        <w:gridCol w:w="3336"/>
        <w:gridCol w:w="1123"/>
        <w:gridCol w:w="1198"/>
      </w:tblGrid>
      <w:tr w:rsidR="00FC3AE0" w:rsidRPr="00A422EE" w:rsidTr="00BF7C88">
        <w:tc>
          <w:tcPr>
            <w:tcW w:w="247" w:type="pct"/>
            <w:vAlign w:val="center"/>
          </w:tcPr>
          <w:p w:rsidR="00FC3AE0" w:rsidRPr="00A422EE" w:rsidRDefault="00FC3AE0" w:rsidP="00BF7C88">
            <w:pPr>
              <w:pStyle w:val="af2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677" w:type="pct"/>
            <w:vAlign w:val="center"/>
          </w:tcPr>
          <w:p w:rsidR="00FC3AE0" w:rsidRPr="00BA1E33" w:rsidRDefault="00FC3AE0" w:rsidP="00BF7C88">
            <w:pPr>
              <w:pStyle w:val="af2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545" w:type="pct"/>
            <w:vAlign w:val="center"/>
          </w:tcPr>
          <w:p w:rsidR="00FC3AE0" w:rsidRPr="00A422EE" w:rsidRDefault="00FC3AE0" w:rsidP="00BF7C88">
            <w:pPr>
              <w:pStyle w:val="af2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661" w:type="pct"/>
            <w:vAlign w:val="center"/>
          </w:tcPr>
          <w:p w:rsidR="00FC3AE0" w:rsidRPr="00A422EE" w:rsidRDefault="00FC3AE0" w:rsidP="00BF7C88">
            <w:pPr>
              <w:pStyle w:val="af2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693" w:type="pct"/>
            <w:vAlign w:val="center"/>
          </w:tcPr>
          <w:p w:rsidR="00FC3AE0" w:rsidRPr="00A422EE" w:rsidRDefault="00FC3AE0" w:rsidP="00BF7C88">
            <w:pPr>
              <w:pStyle w:val="af2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570" w:type="pct"/>
            <w:vAlign w:val="center"/>
          </w:tcPr>
          <w:p w:rsidR="00FC3AE0" w:rsidRPr="00A422EE" w:rsidRDefault="00FC3AE0" w:rsidP="00BF7C88">
            <w:pPr>
              <w:pStyle w:val="af2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608" w:type="pct"/>
            <w:vAlign w:val="center"/>
          </w:tcPr>
          <w:p w:rsidR="00FC3AE0" w:rsidRPr="00A422EE" w:rsidRDefault="00FC3AE0" w:rsidP="00BF7C88">
            <w:pPr>
              <w:pStyle w:val="af2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FC3AE0" w:rsidTr="00BF7C88">
        <w:tc>
          <w:tcPr>
            <w:tcW w:w="247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677" w:type="pct"/>
            <w:vAlign w:val="bottom"/>
          </w:tcPr>
          <w:p w:rsidR="00FC3AE0" w:rsidRPr="003D5C51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</w:p>
        </w:tc>
        <w:tc>
          <w:tcPr>
            <w:tcW w:w="545" w:type="pct"/>
            <w:vAlign w:val="bottom"/>
          </w:tcPr>
          <w:p w:rsidR="00FC3AE0" w:rsidRPr="003D5C51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__init__</w:t>
            </w:r>
          </w:p>
        </w:tc>
        <w:tc>
          <w:tcPr>
            <w:tcW w:w="661" w:type="pct"/>
            <w:vAlign w:val="bottom"/>
          </w:tcPr>
          <w:p w:rsidR="00FC3AE0" w:rsidRPr="003D5C51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Ініціалізація 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</w:p>
        </w:tc>
        <w:tc>
          <w:tcPr>
            <w:tcW w:w="169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FC3AE0" w:rsidRPr="003D5C51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</w:p>
        </w:tc>
      </w:tr>
      <w:tr w:rsidR="00FC3AE0" w:rsidTr="00BF7C88">
        <w:tc>
          <w:tcPr>
            <w:tcW w:w="247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67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Pygame.font</w:t>
            </w:r>
          </w:p>
        </w:tc>
        <w:tc>
          <w:tcPr>
            <w:tcW w:w="545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__Init__</w:t>
            </w:r>
          </w:p>
        </w:tc>
        <w:tc>
          <w:tcPr>
            <w:tcW w:w="661" w:type="pct"/>
            <w:vAlign w:val="bottom"/>
          </w:tcPr>
          <w:p w:rsidR="00FC3AE0" w:rsidRPr="003D5C51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Ініціалізація шрифта 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</w:p>
        </w:tc>
        <w:tc>
          <w:tcPr>
            <w:tcW w:w="1693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</w:p>
        </w:tc>
      </w:tr>
      <w:tr w:rsidR="00FC3AE0" w:rsidTr="00BF7C88">
        <w:tc>
          <w:tcPr>
            <w:tcW w:w="247" w:type="pct"/>
            <w:vAlign w:val="bottom"/>
          </w:tcPr>
          <w:p w:rsidR="00FC3AE0" w:rsidRPr="003D5C51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33</w:t>
            </w:r>
          </w:p>
        </w:tc>
        <w:tc>
          <w:tcPr>
            <w:tcW w:w="67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Pygame.display</w:t>
            </w:r>
          </w:p>
        </w:tc>
        <w:tc>
          <w:tcPr>
            <w:tcW w:w="545" w:type="pct"/>
            <w:vAlign w:val="bottom"/>
          </w:tcPr>
          <w:p w:rsidR="00FC3AE0" w:rsidRPr="003D5C51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Set_caption</w:t>
            </w:r>
          </w:p>
        </w:tc>
        <w:tc>
          <w:tcPr>
            <w:tcW w:w="66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Встановити заколовок</w:t>
            </w:r>
          </w:p>
        </w:tc>
        <w:tc>
          <w:tcPr>
            <w:tcW w:w="1693" w:type="pct"/>
            <w:vAlign w:val="bottom"/>
          </w:tcPr>
          <w:p w:rsidR="00FC3AE0" w:rsidRPr="003D5C51" w:rsidRDefault="00FC3AE0" w:rsidP="00FC3AE0">
            <w:pPr>
              <w:pStyle w:val="a3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Title - </w:t>
            </w:r>
            <w:r>
              <w:rPr>
                <w:rFonts w:ascii="Calibri" w:hAnsi="Calibri" w:cs="Calibri"/>
                <w:color w:val="000000"/>
                <w:sz w:val="22"/>
              </w:rPr>
              <w:t>заголовок</w:t>
            </w:r>
          </w:p>
        </w:tc>
        <w:tc>
          <w:tcPr>
            <w:tcW w:w="570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</w:p>
        </w:tc>
      </w:tr>
      <w:tr w:rsidR="00FC3AE0" w:rsidTr="00BF7C88">
        <w:tc>
          <w:tcPr>
            <w:tcW w:w="247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677" w:type="pct"/>
            <w:vAlign w:val="bottom"/>
          </w:tcPr>
          <w:p w:rsidR="00FC3AE0" w:rsidRPr="003D5C51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Pygame.display</w:t>
            </w:r>
          </w:p>
        </w:tc>
        <w:tc>
          <w:tcPr>
            <w:tcW w:w="545" w:type="pct"/>
            <w:vAlign w:val="bottom"/>
          </w:tcPr>
          <w:p w:rsidR="00FC3AE0" w:rsidRPr="003D5C51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Set_mode</w:t>
            </w:r>
          </w:p>
        </w:tc>
        <w:tc>
          <w:tcPr>
            <w:tcW w:w="661" w:type="pct"/>
            <w:vAlign w:val="bottom"/>
          </w:tcPr>
          <w:p w:rsidR="00FC3AE0" w:rsidRPr="003D5C51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Встановити розмі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р</w:t>
            </w:r>
            <w:proofErr w:type="gramEnd"/>
            <w:r>
              <w:rPr>
                <w:rFonts w:ascii="Calibri" w:hAnsi="Calibri" w:cs="Calibri"/>
                <w:color w:val="000000"/>
                <w:sz w:val="22"/>
              </w:rPr>
              <w:t xml:space="preserve"> екрану</w:t>
            </w:r>
          </w:p>
        </w:tc>
        <w:tc>
          <w:tcPr>
            <w:tcW w:w="1693" w:type="pct"/>
            <w:vAlign w:val="bottom"/>
          </w:tcPr>
          <w:p w:rsidR="00FC3AE0" w:rsidRPr="003D5C51" w:rsidRDefault="00FC3AE0" w:rsidP="00FC3AE0">
            <w:pPr>
              <w:pStyle w:val="a3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Size – </w:t>
            </w:r>
            <w:r>
              <w:rPr>
                <w:rFonts w:ascii="Calibri" w:hAnsi="Calibri" w:cs="Calibri"/>
                <w:color w:val="000000"/>
                <w:sz w:val="22"/>
              </w:rPr>
              <w:t>кортеж ширини та висоти екрана</w:t>
            </w:r>
          </w:p>
        </w:tc>
        <w:tc>
          <w:tcPr>
            <w:tcW w:w="570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</w:p>
        </w:tc>
      </w:tr>
      <w:tr w:rsidR="00FC3AE0" w:rsidTr="00BF7C88">
        <w:tc>
          <w:tcPr>
            <w:tcW w:w="247" w:type="pct"/>
            <w:vAlign w:val="bottom"/>
          </w:tcPr>
          <w:p w:rsidR="00FC3AE0" w:rsidRPr="003E5A36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55</w:t>
            </w:r>
          </w:p>
        </w:tc>
        <w:tc>
          <w:tcPr>
            <w:tcW w:w="67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Pygame.Rect</w:t>
            </w:r>
          </w:p>
        </w:tc>
        <w:tc>
          <w:tcPr>
            <w:tcW w:w="545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__init__</w:t>
            </w:r>
          </w:p>
        </w:tc>
        <w:tc>
          <w:tcPr>
            <w:tcW w:w="66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</w:t>
            </w:r>
          </w:p>
        </w:tc>
        <w:tc>
          <w:tcPr>
            <w:tcW w:w="1693" w:type="pct"/>
            <w:vAlign w:val="bottom"/>
          </w:tcPr>
          <w:p w:rsidR="00FC3AE0" w:rsidRPr="003E5A36" w:rsidRDefault="00FC3AE0" w:rsidP="00FC3AE0">
            <w:pPr>
              <w:pStyle w:val="a3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X – </w:t>
            </w:r>
            <w:r>
              <w:rPr>
                <w:rFonts w:ascii="Calibri" w:hAnsi="Calibri" w:cs="Calibri"/>
                <w:color w:val="000000"/>
                <w:sz w:val="22"/>
              </w:rPr>
              <w:t>позиція по горизонталі</w:t>
            </w:r>
          </w:p>
          <w:p w:rsidR="00FC3AE0" w:rsidRPr="003E5A36" w:rsidRDefault="00FC3AE0" w:rsidP="00FC3AE0">
            <w:pPr>
              <w:pStyle w:val="a3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Y –</w:t>
            </w:r>
            <w:r>
              <w:rPr>
                <w:rFonts w:ascii="Calibri" w:hAnsi="Calibri" w:cs="Calibri"/>
                <w:color w:val="000000"/>
                <w:sz w:val="22"/>
              </w:rPr>
              <w:t>позиція по вертикалі</w:t>
            </w:r>
          </w:p>
          <w:p w:rsidR="00FC3AE0" w:rsidRPr="003E5A36" w:rsidRDefault="00FC3AE0" w:rsidP="00FC3AE0">
            <w:pPr>
              <w:pStyle w:val="a3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Width –</w:t>
            </w:r>
            <w:r>
              <w:rPr>
                <w:rFonts w:ascii="Calibri" w:hAnsi="Calibri" w:cs="Calibri"/>
                <w:color w:val="000000"/>
                <w:sz w:val="22"/>
              </w:rPr>
              <w:t>ширина</w:t>
            </w:r>
          </w:p>
          <w:p w:rsidR="00FC3AE0" w:rsidRPr="003E5A36" w:rsidRDefault="00FC3AE0" w:rsidP="00FC3AE0">
            <w:pPr>
              <w:pStyle w:val="a3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Length - </w:t>
            </w:r>
            <w:r>
              <w:rPr>
                <w:rFonts w:ascii="Calibri" w:hAnsi="Calibri" w:cs="Calibri"/>
                <w:color w:val="000000"/>
                <w:sz w:val="22"/>
              </w:rPr>
              <w:t>довжина</w:t>
            </w:r>
          </w:p>
        </w:tc>
        <w:tc>
          <w:tcPr>
            <w:tcW w:w="570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</w:p>
        </w:tc>
      </w:tr>
      <w:tr w:rsidR="00FC3AE0" w:rsidTr="00BF7C88">
        <w:tc>
          <w:tcPr>
            <w:tcW w:w="247" w:type="pct"/>
            <w:vAlign w:val="bottom"/>
          </w:tcPr>
          <w:p w:rsidR="00FC3AE0" w:rsidRPr="003E5A36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66</w:t>
            </w:r>
          </w:p>
        </w:tc>
        <w:tc>
          <w:tcPr>
            <w:tcW w:w="67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Pygame.draw</w:t>
            </w:r>
          </w:p>
        </w:tc>
        <w:tc>
          <w:tcPr>
            <w:tcW w:w="545" w:type="pct"/>
            <w:vAlign w:val="bottom"/>
          </w:tcPr>
          <w:p w:rsidR="00FC3AE0" w:rsidRPr="003E5A36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Rect</w:t>
            </w:r>
          </w:p>
        </w:tc>
        <w:tc>
          <w:tcPr>
            <w:tcW w:w="66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Малює прямокутник</w:t>
            </w:r>
          </w:p>
        </w:tc>
        <w:tc>
          <w:tcPr>
            <w:tcW w:w="1693" w:type="pct"/>
            <w:vAlign w:val="bottom"/>
          </w:tcPr>
          <w:p w:rsidR="00FC3AE0" w:rsidRDefault="00FC3AE0" w:rsidP="00FC3AE0">
            <w:pPr>
              <w:pStyle w:val="a3"/>
              <w:numPr>
                <w:ilvl w:val="0"/>
                <w:numId w:val="28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Screen – </w:t>
            </w:r>
            <w:r>
              <w:rPr>
                <w:rFonts w:ascii="Calibri" w:hAnsi="Calibri" w:cs="Calibri"/>
                <w:color w:val="000000"/>
                <w:sz w:val="22"/>
              </w:rPr>
              <w:t>екран</w:t>
            </w:r>
          </w:p>
          <w:p w:rsidR="00FC3AE0" w:rsidRDefault="00FC3AE0" w:rsidP="00FC3AE0">
            <w:pPr>
              <w:pStyle w:val="a3"/>
              <w:numPr>
                <w:ilvl w:val="0"/>
                <w:numId w:val="28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Color – </w:t>
            </w:r>
            <w:r>
              <w:rPr>
                <w:rFonts w:ascii="Calibri" w:hAnsi="Calibri" w:cs="Calibri"/>
                <w:color w:val="000000"/>
                <w:sz w:val="22"/>
              </w:rPr>
              <w:t>колір</w:t>
            </w:r>
          </w:p>
          <w:p w:rsidR="00FC3AE0" w:rsidRPr="003E5A36" w:rsidRDefault="00FC3AE0" w:rsidP="00FC3AE0">
            <w:pPr>
              <w:pStyle w:val="a3"/>
              <w:numPr>
                <w:ilvl w:val="0"/>
                <w:numId w:val="28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Rect –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об1єкт класу 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Rect</w:t>
            </w:r>
          </w:p>
          <w:p w:rsidR="00FC3AE0" w:rsidRPr="003E5A36" w:rsidRDefault="00FC3AE0" w:rsidP="00FC3AE0">
            <w:pPr>
              <w:pStyle w:val="a3"/>
              <w:numPr>
                <w:ilvl w:val="0"/>
                <w:numId w:val="28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Width – </w:t>
            </w:r>
            <w:r>
              <w:rPr>
                <w:rFonts w:ascii="Calibri" w:hAnsi="Calibri" w:cs="Calibri"/>
                <w:color w:val="000000"/>
                <w:sz w:val="22"/>
              </w:rPr>
              <w:t>товщина прямокутника</w:t>
            </w:r>
          </w:p>
        </w:tc>
        <w:tc>
          <w:tcPr>
            <w:tcW w:w="570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Pygame.draw</w:t>
            </w:r>
          </w:p>
        </w:tc>
      </w:tr>
      <w:tr w:rsidR="00FC3AE0" w:rsidTr="00BF7C88">
        <w:tc>
          <w:tcPr>
            <w:tcW w:w="247" w:type="pct"/>
            <w:vAlign w:val="bottom"/>
          </w:tcPr>
          <w:p w:rsidR="00FC3AE0" w:rsidRPr="003E5A36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77</w:t>
            </w:r>
          </w:p>
        </w:tc>
        <w:tc>
          <w:tcPr>
            <w:tcW w:w="67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Pygame.draw</w:t>
            </w:r>
          </w:p>
        </w:tc>
        <w:tc>
          <w:tcPr>
            <w:tcW w:w="545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Circle</w:t>
            </w:r>
          </w:p>
        </w:tc>
        <w:tc>
          <w:tcPr>
            <w:tcW w:w="661" w:type="pct"/>
            <w:vAlign w:val="bottom"/>
          </w:tcPr>
          <w:p w:rsidR="00FC3AE0" w:rsidRPr="003E5A36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Малює коло</w:t>
            </w:r>
          </w:p>
        </w:tc>
        <w:tc>
          <w:tcPr>
            <w:tcW w:w="1693" w:type="pct"/>
            <w:vAlign w:val="bottom"/>
          </w:tcPr>
          <w:p w:rsidR="00FC3AE0" w:rsidRDefault="00FC3AE0" w:rsidP="00FC3AE0">
            <w:pPr>
              <w:pStyle w:val="a3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Screen -  </w:t>
            </w:r>
            <w:r>
              <w:rPr>
                <w:rFonts w:ascii="Calibri" w:hAnsi="Calibri" w:cs="Calibri"/>
                <w:color w:val="000000"/>
                <w:sz w:val="22"/>
              </w:rPr>
              <w:t>екран</w:t>
            </w:r>
          </w:p>
          <w:p w:rsidR="00FC3AE0" w:rsidRDefault="00FC3AE0" w:rsidP="00FC3AE0">
            <w:pPr>
              <w:pStyle w:val="a3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Color – </w:t>
            </w:r>
            <w:r>
              <w:rPr>
                <w:rFonts w:ascii="Calibri" w:hAnsi="Calibri" w:cs="Calibri"/>
                <w:color w:val="000000"/>
                <w:sz w:val="22"/>
              </w:rPr>
              <w:t>колір</w:t>
            </w:r>
          </w:p>
          <w:p w:rsidR="00FC3AE0" w:rsidRDefault="00FC3AE0" w:rsidP="00FC3AE0">
            <w:pPr>
              <w:pStyle w:val="a3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 xml:space="preserve">Center – </w:t>
            </w:r>
            <w:r>
              <w:rPr>
                <w:rFonts w:ascii="Calibri" w:hAnsi="Calibri" w:cs="Calibri"/>
                <w:color w:val="000000"/>
                <w:sz w:val="22"/>
              </w:rPr>
              <w:t>позиція центра</w:t>
            </w:r>
          </w:p>
          <w:p w:rsidR="00FC3AE0" w:rsidRPr="003E5A36" w:rsidRDefault="00FC3AE0" w:rsidP="00FC3AE0">
            <w:pPr>
              <w:pStyle w:val="a3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Radius – </w:t>
            </w:r>
            <w:r>
              <w:rPr>
                <w:rFonts w:ascii="Calibri" w:hAnsi="Calibri" w:cs="Calibri"/>
                <w:color w:val="000000"/>
                <w:sz w:val="22"/>
              </w:rPr>
              <w:t>радус кола</w:t>
            </w:r>
          </w:p>
        </w:tc>
        <w:tc>
          <w:tcPr>
            <w:tcW w:w="570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ВІДСУТНІЙ</w:t>
            </w:r>
          </w:p>
        </w:tc>
        <w:tc>
          <w:tcPr>
            <w:tcW w:w="608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</w:p>
        </w:tc>
      </w:tr>
      <w:tr w:rsidR="00FC3AE0" w:rsidTr="00BF7C88">
        <w:tc>
          <w:tcPr>
            <w:tcW w:w="247" w:type="pct"/>
            <w:vAlign w:val="bottom"/>
          </w:tcPr>
          <w:p w:rsidR="00FC3AE0" w:rsidRPr="00D73E65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88</w:t>
            </w:r>
          </w:p>
        </w:tc>
        <w:tc>
          <w:tcPr>
            <w:tcW w:w="67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Pygame.display</w:t>
            </w:r>
          </w:p>
        </w:tc>
        <w:tc>
          <w:tcPr>
            <w:tcW w:w="545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blit</w:t>
            </w:r>
          </w:p>
        </w:tc>
        <w:tc>
          <w:tcPr>
            <w:tcW w:w="66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Оновлення екрана</w:t>
            </w:r>
          </w:p>
        </w:tc>
        <w:tc>
          <w:tcPr>
            <w:tcW w:w="1693" w:type="pct"/>
            <w:vAlign w:val="bottom"/>
          </w:tcPr>
          <w:p w:rsidR="00FC3AE0" w:rsidRPr="00D73E65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</w:p>
        </w:tc>
      </w:tr>
      <w:tr w:rsidR="00FC3AE0" w:rsidTr="00BF7C88">
        <w:tc>
          <w:tcPr>
            <w:tcW w:w="247" w:type="pct"/>
            <w:vAlign w:val="bottom"/>
          </w:tcPr>
          <w:p w:rsidR="00FC3AE0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99</w:t>
            </w:r>
          </w:p>
        </w:tc>
        <w:tc>
          <w:tcPr>
            <w:tcW w:w="677" w:type="pct"/>
            <w:vAlign w:val="bottom"/>
          </w:tcPr>
          <w:p w:rsidR="00FC3AE0" w:rsidRPr="00D73E65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545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choice</w:t>
            </w:r>
          </w:p>
        </w:tc>
        <w:tc>
          <w:tcPr>
            <w:tcW w:w="66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Випадково обирає елемент з певного списку</w:t>
            </w:r>
          </w:p>
        </w:tc>
        <w:tc>
          <w:tcPr>
            <w:tcW w:w="1693" w:type="pct"/>
            <w:vAlign w:val="bottom"/>
          </w:tcPr>
          <w:p w:rsidR="00FC3AE0" w:rsidRPr="00BB32A7" w:rsidRDefault="00FC3AE0" w:rsidP="00FC3AE0">
            <w:pPr>
              <w:pStyle w:val="a3"/>
              <w:numPr>
                <w:ilvl w:val="0"/>
                <w:numId w:val="30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List - </w:t>
            </w:r>
            <w:r>
              <w:rPr>
                <w:rFonts w:ascii="Calibri" w:hAnsi="Calibri" w:cs="Calibri"/>
                <w:color w:val="000000"/>
                <w:sz w:val="22"/>
              </w:rPr>
              <w:t>список</w:t>
            </w:r>
          </w:p>
        </w:tc>
        <w:tc>
          <w:tcPr>
            <w:tcW w:w="570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608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random</w:t>
            </w:r>
          </w:p>
        </w:tc>
      </w:tr>
      <w:tr w:rsidR="00FC3AE0" w:rsidTr="00BF7C88">
        <w:tc>
          <w:tcPr>
            <w:tcW w:w="247" w:type="pct"/>
            <w:vAlign w:val="bottom"/>
          </w:tcPr>
          <w:p w:rsidR="00FC3AE0" w:rsidRPr="00691859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110</w:t>
            </w:r>
          </w:p>
        </w:tc>
        <w:tc>
          <w:tcPr>
            <w:tcW w:w="677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Pygame.font</w:t>
            </w:r>
          </w:p>
        </w:tc>
        <w:tc>
          <w:tcPr>
            <w:tcW w:w="545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render</w:t>
            </w:r>
          </w:p>
        </w:tc>
        <w:tc>
          <w:tcPr>
            <w:tcW w:w="66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Створює блок тексту</w:t>
            </w:r>
          </w:p>
        </w:tc>
        <w:tc>
          <w:tcPr>
            <w:tcW w:w="1693" w:type="pct"/>
            <w:vAlign w:val="bottom"/>
          </w:tcPr>
          <w:p w:rsidR="00FC3AE0" w:rsidRPr="00691859" w:rsidRDefault="00FC3AE0" w:rsidP="00FC3AE0">
            <w:pPr>
              <w:pStyle w:val="a3"/>
              <w:numPr>
                <w:ilvl w:val="0"/>
                <w:numId w:val="31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Text_input –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вхідний текст</w:t>
            </w:r>
          </w:p>
          <w:p w:rsidR="00FC3AE0" w:rsidRPr="00691859" w:rsidRDefault="00FC3AE0" w:rsidP="00FC3AE0">
            <w:pPr>
              <w:pStyle w:val="a3"/>
              <w:numPr>
                <w:ilvl w:val="0"/>
                <w:numId w:val="31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Pixelization – </w:t>
            </w:r>
            <w:r>
              <w:rPr>
                <w:rFonts w:ascii="Calibri" w:hAnsi="Calibri" w:cs="Calibri"/>
                <w:color w:val="000000"/>
                <w:sz w:val="22"/>
              </w:rPr>
              <w:t>значення, яке вказує чи треба пікселізація</w:t>
            </w:r>
          </w:p>
          <w:p w:rsidR="00FC3AE0" w:rsidRPr="00691859" w:rsidRDefault="00FC3AE0" w:rsidP="00FC3AE0">
            <w:pPr>
              <w:pStyle w:val="a3"/>
              <w:numPr>
                <w:ilvl w:val="0"/>
                <w:numId w:val="31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Base_color – </w:t>
            </w:r>
            <w:r>
              <w:rPr>
                <w:rFonts w:ascii="Calibri" w:hAnsi="Calibri" w:cs="Calibri"/>
                <w:color w:val="000000"/>
                <w:sz w:val="22"/>
              </w:rPr>
              <w:t>базовий колір</w:t>
            </w:r>
          </w:p>
          <w:p w:rsidR="00FC3AE0" w:rsidRDefault="00FC3AE0" w:rsidP="00FC3AE0">
            <w:pPr>
              <w:pStyle w:val="a3"/>
              <w:numPr>
                <w:ilvl w:val="0"/>
                <w:numId w:val="31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Hovering_color – </w:t>
            </w:r>
            <w:r>
              <w:rPr>
                <w:rFonts w:ascii="Calibri" w:hAnsi="Calibri" w:cs="Calibri"/>
                <w:color w:val="000000"/>
                <w:sz w:val="22"/>
              </w:rPr>
              <w:t>вторинний колір</w:t>
            </w:r>
          </w:p>
        </w:tc>
        <w:tc>
          <w:tcPr>
            <w:tcW w:w="570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Об’єкт класу 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Pygame.text</w:t>
            </w:r>
          </w:p>
        </w:tc>
        <w:tc>
          <w:tcPr>
            <w:tcW w:w="608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</w:p>
        </w:tc>
      </w:tr>
      <w:tr w:rsidR="00FC3AE0" w:rsidTr="00BF7C88">
        <w:tc>
          <w:tcPr>
            <w:tcW w:w="247" w:type="pct"/>
            <w:vAlign w:val="bottom"/>
          </w:tcPr>
          <w:p w:rsidR="00FC3AE0" w:rsidRPr="00691859" w:rsidRDefault="00FC3AE0" w:rsidP="00BF7C8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111</w:t>
            </w:r>
          </w:p>
        </w:tc>
        <w:tc>
          <w:tcPr>
            <w:tcW w:w="677" w:type="pct"/>
            <w:vAlign w:val="bottom"/>
          </w:tcPr>
          <w:p w:rsidR="00FC3AE0" w:rsidRPr="00691859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Pygame.text</w:t>
            </w:r>
          </w:p>
        </w:tc>
        <w:tc>
          <w:tcPr>
            <w:tcW w:w="545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Get_rect</w:t>
            </w:r>
          </w:p>
        </w:tc>
        <w:tc>
          <w:tcPr>
            <w:tcW w:w="661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Отримує прямокутник, в якому знаходиться текст</w:t>
            </w:r>
          </w:p>
        </w:tc>
        <w:tc>
          <w:tcPr>
            <w:tcW w:w="1693" w:type="pct"/>
            <w:vAlign w:val="bottom"/>
          </w:tcPr>
          <w:p w:rsidR="00FC3AE0" w:rsidRPr="00691859" w:rsidRDefault="00FC3AE0" w:rsidP="00BF7C88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570" w:type="pct"/>
            <w:vAlign w:val="bottom"/>
          </w:tcPr>
          <w:p w:rsidR="00FC3AE0" w:rsidRPr="00691859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Об’єкт 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pygame.rect</w:t>
            </w:r>
          </w:p>
        </w:tc>
        <w:tc>
          <w:tcPr>
            <w:tcW w:w="608" w:type="pct"/>
            <w:vAlign w:val="bottom"/>
          </w:tcPr>
          <w:p w:rsidR="00FC3AE0" w:rsidRDefault="00FC3AE0" w:rsidP="00BF7C88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pygame</w:t>
            </w:r>
          </w:p>
        </w:tc>
      </w:tr>
    </w:tbl>
    <w:p w:rsidR="00781BE3" w:rsidRDefault="00781BE3" w:rsidP="00781BE3">
      <w:pPr>
        <w:rPr>
          <w:lang w:val="uk-UA"/>
        </w:rPr>
      </w:pPr>
    </w:p>
    <w:p w:rsidR="00781BE3" w:rsidRDefault="00781BE3" w:rsidP="00781BE3">
      <w:pPr>
        <w:pStyle w:val="1"/>
        <w:rPr>
          <w:lang w:val="uk-UA"/>
        </w:rPr>
      </w:pPr>
      <w:bookmarkStart w:id="15" w:name="_Toc104627202"/>
      <w:r>
        <w:rPr>
          <w:lang w:val="uk-UA"/>
        </w:rPr>
        <w:lastRenderedPageBreak/>
        <w:t>Тестування програмного забезпечення</w:t>
      </w:r>
      <w:bookmarkEnd w:id="15"/>
    </w:p>
    <w:p w:rsidR="00781BE3" w:rsidRDefault="00781BE3" w:rsidP="00781BE3">
      <w:pPr>
        <w:pStyle w:val="2"/>
        <w:rPr>
          <w:lang w:val="uk-UA"/>
        </w:rPr>
      </w:pPr>
      <w:bookmarkStart w:id="16" w:name="_Toc104627203"/>
      <w:r>
        <w:rPr>
          <w:lang w:val="uk-UA"/>
        </w:rPr>
        <w:t>План тестування</w:t>
      </w:r>
      <w:bookmarkEnd w:id="16"/>
    </w:p>
    <w:p w:rsidR="00BF7C88" w:rsidRPr="003E23C2" w:rsidRDefault="00BF7C88" w:rsidP="00BF7C88">
      <w:pPr>
        <w:pStyle w:val="a3"/>
        <w:ind w:left="360"/>
        <w:rPr>
          <w:rFonts w:cs="Times New Roman"/>
          <w:szCs w:val="28"/>
        </w:rPr>
      </w:pPr>
      <w:r w:rsidRPr="003E23C2">
        <w:rPr>
          <w:rFonts w:cs="Times New Roman"/>
          <w:szCs w:val="28"/>
        </w:rPr>
        <w:t xml:space="preserve">Для тестування будемо змінювати опції гри </w:t>
      </w:r>
      <w:proofErr w:type="gramStart"/>
      <w:r w:rsidRPr="003E23C2">
        <w:rPr>
          <w:rFonts w:cs="Times New Roman"/>
          <w:szCs w:val="28"/>
        </w:rPr>
        <w:t>та</w:t>
      </w:r>
      <w:proofErr w:type="gramEnd"/>
      <w:r w:rsidRPr="003E23C2">
        <w:rPr>
          <w:rFonts w:cs="Times New Roman"/>
          <w:szCs w:val="28"/>
        </w:rPr>
        <w:t xml:space="preserve"> перевіряти результат. Тоді розглянемо випадки:</w:t>
      </w:r>
    </w:p>
    <w:p w:rsidR="00BF7C88" w:rsidRPr="003E23C2" w:rsidRDefault="00BF7C88" w:rsidP="00BF7C88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Таблиця </w:t>
      </w:r>
      <w:r>
        <w:rPr>
          <w:rFonts w:cs="Times New Roman"/>
          <w:szCs w:val="28"/>
          <w:lang w:val="uk-UA"/>
        </w:rPr>
        <w:t>5</w:t>
      </w:r>
      <w:r w:rsidRPr="003E23C2">
        <w:rPr>
          <w:rFonts w:cs="Times New Roman"/>
          <w:szCs w:val="28"/>
        </w:rPr>
        <w:t>.1.1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3027"/>
        <w:gridCol w:w="3053"/>
        <w:gridCol w:w="3053"/>
      </w:tblGrid>
      <w:tr w:rsidR="00BF7C88" w:rsidRPr="003E23C2" w:rsidTr="00BF7C88">
        <w:tc>
          <w:tcPr>
            <w:tcW w:w="3190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Випадки</w:t>
            </w:r>
          </w:p>
        </w:tc>
        <w:tc>
          <w:tcPr>
            <w:tcW w:w="3190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Гравець 1</w:t>
            </w:r>
          </w:p>
        </w:tc>
        <w:tc>
          <w:tcPr>
            <w:tcW w:w="3191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Гравець 2</w:t>
            </w:r>
          </w:p>
        </w:tc>
      </w:tr>
      <w:tr w:rsidR="00BF7C88" w:rsidRPr="003E23C2" w:rsidTr="00BF7C88">
        <w:tc>
          <w:tcPr>
            <w:tcW w:w="3190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1</w:t>
            </w:r>
          </w:p>
        </w:tc>
        <w:tc>
          <w:tcPr>
            <w:tcW w:w="3190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Людина</w:t>
            </w:r>
          </w:p>
        </w:tc>
        <w:tc>
          <w:tcPr>
            <w:tcW w:w="3191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Людина</w:t>
            </w:r>
          </w:p>
        </w:tc>
      </w:tr>
      <w:tr w:rsidR="00BF7C88" w:rsidRPr="003E23C2" w:rsidTr="00BF7C88">
        <w:tc>
          <w:tcPr>
            <w:tcW w:w="3190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2</w:t>
            </w:r>
          </w:p>
        </w:tc>
        <w:tc>
          <w:tcPr>
            <w:tcW w:w="3190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Комп’ютер</w:t>
            </w:r>
          </w:p>
        </w:tc>
        <w:tc>
          <w:tcPr>
            <w:tcW w:w="3191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Людина</w:t>
            </w:r>
          </w:p>
        </w:tc>
      </w:tr>
      <w:tr w:rsidR="00BF7C88" w:rsidRPr="003E23C2" w:rsidTr="00BF7C88">
        <w:tc>
          <w:tcPr>
            <w:tcW w:w="3190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3</w:t>
            </w:r>
          </w:p>
        </w:tc>
        <w:tc>
          <w:tcPr>
            <w:tcW w:w="3190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Людина</w:t>
            </w:r>
          </w:p>
        </w:tc>
        <w:tc>
          <w:tcPr>
            <w:tcW w:w="3191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Комп’ютер</w:t>
            </w:r>
          </w:p>
        </w:tc>
      </w:tr>
      <w:tr w:rsidR="00BF7C88" w:rsidRPr="003E23C2" w:rsidTr="00BF7C88">
        <w:tc>
          <w:tcPr>
            <w:tcW w:w="3190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4</w:t>
            </w:r>
          </w:p>
        </w:tc>
        <w:tc>
          <w:tcPr>
            <w:tcW w:w="3190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Комп’ютер</w:t>
            </w:r>
          </w:p>
        </w:tc>
        <w:tc>
          <w:tcPr>
            <w:tcW w:w="3191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Комп’ютер</w:t>
            </w:r>
          </w:p>
        </w:tc>
      </w:tr>
    </w:tbl>
    <w:p w:rsidR="00BF7C88" w:rsidRPr="00BF7C88" w:rsidRDefault="00BF7C88" w:rsidP="00BF7C88">
      <w:pPr>
        <w:rPr>
          <w:lang w:val="uk-UA"/>
        </w:rPr>
      </w:pPr>
    </w:p>
    <w:p w:rsidR="00781BE3" w:rsidRDefault="00781BE3" w:rsidP="00781BE3">
      <w:pPr>
        <w:pStyle w:val="2"/>
        <w:rPr>
          <w:lang w:val="uk-UA"/>
        </w:rPr>
      </w:pPr>
      <w:bookmarkStart w:id="17" w:name="_Toc104627204"/>
      <w:r>
        <w:rPr>
          <w:lang w:val="uk-UA"/>
        </w:rPr>
        <w:t>Приклади тестування</w:t>
      </w:r>
      <w:bookmarkEnd w:id="17"/>
    </w:p>
    <w:p w:rsidR="00BF7C88" w:rsidRPr="00BF7C88" w:rsidRDefault="00BF7C88" w:rsidP="008A7EDA">
      <w:pPr>
        <w:pStyle w:val="3"/>
      </w:pPr>
      <w:bookmarkStart w:id="18" w:name="_Toc104627205"/>
      <w:r w:rsidRPr="00BF7C88">
        <w:t>Випадок 1</w:t>
      </w:r>
      <w:bookmarkEnd w:id="18"/>
    </w:p>
    <w:p w:rsidR="00BF7C88" w:rsidRPr="00BF7C88" w:rsidRDefault="00BF7C88" w:rsidP="00BF7C88">
      <w:pPr>
        <w:pStyle w:val="a3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Таблиця </w:t>
      </w:r>
      <w:r>
        <w:rPr>
          <w:rFonts w:cs="Times New Roman"/>
          <w:szCs w:val="28"/>
          <w:lang w:val="uk-UA"/>
        </w:rPr>
        <w:t>5</w:t>
      </w:r>
      <w:r w:rsidRPr="003E23C2">
        <w:rPr>
          <w:rFonts w:cs="Times New Roman"/>
          <w:szCs w:val="28"/>
        </w:rPr>
        <w:t>.2.1</w:t>
      </w:r>
      <w:r>
        <w:rPr>
          <w:rFonts w:cs="Times New Roman"/>
          <w:szCs w:val="28"/>
          <w:lang w:val="uk-UA"/>
        </w:rPr>
        <w:t>.1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33"/>
      </w:tblGrid>
      <w:tr w:rsidR="00BF7C88" w:rsidRPr="003E23C2" w:rsidTr="00BF7C88">
        <w:tc>
          <w:tcPr>
            <w:tcW w:w="4418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Перевірити можливість двох людей грати між собою</w:t>
            </w:r>
          </w:p>
        </w:tc>
      </w:tr>
      <w:tr w:rsidR="00BF7C88" w:rsidRPr="003E23C2" w:rsidTr="00BF7C88">
        <w:tc>
          <w:tcPr>
            <w:tcW w:w="4418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433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Відкрите вікно програми</w:t>
            </w:r>
          </w:p>
        </w:tc>
      </w:tr>
      <w:tr w:rsidR="00BF7C88" w:rsidRPr="003E23C2" w:rsidTr="00BF7C88">
        <w:tc>
          <w:tcPr>
            <w:tcW w:w="4418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433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Гравець 1 –людина. Гравець 2 – людина.</w:t>
            </w:r>
          </w:p>
        </w:tc>
      </w:tr>
      <w:tr w:rsidR="00BF7C88" w:rsidRPr="003E23C2" w:rsidTr="00BF7C88">
        <w:tc>
          <w:tcPr>
            <w:tcW w:w="4418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433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Розпочати гру та спробувати пограти</w:t>
            </w:r>
          </w:p>
        </w:tc>
      </w:tr>
      <w:tr w:rsidR="00BF7C88" w:rsidRPr="003E23C2" w:rsidTr="00BF7C88">
        <w:tc>
          <w:tcPr>
            <w:tcW w:w="4418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433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Виведення повідомлення про перемогу одного з гравців</w:t>
            </w:r>
          </w:p>
        </w:tc>
      </w:tr>
      <w:tr w:rsidR="00BF7C88" w:rsidRPr="003E23C2" w:rsidTr="00BF7C88">
        <w:tc>
          <w:tcPr>
            <w:tcW w:w="4418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433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Один з гравців переміг і повідомлення висвітилося на екрані</w:t>
            </w:r>
          </w:p>
        </w:tc>
      </w:tr>
    </w:tbl>
    <w:p w:rsidR="00BF7C88" w:rsidRPr="003E23C2" w:rsidRDefault="00BF7C88" w:rsidP="00BF7C88">
      <w:pPr>
        <w:pStyle w:val="a3"/>
        <w:rPr>
          <w:rFonts w:cs="Times New Roman"/>
          <w:szCs w:val="28"/>
          <w:lang w:val="en-US"/>
        </w:rPr>
      </w:pPr>
    </w:p>
    <w:p w:rsidR="00BF7C88" w:rsidRPr="003E23C2" w:rsidRDefault="00BF7C88" w:rsidP="00BF7C88">
      <w:pPr>
        <w:pStyle w:val="a3"/>
        <w:rPr>
          <w:rFonts w:cs="Times New Roman"/>
          <w:szCs w:val="28"/>
          <w:lang w:val="en-US"/>
        </w:rPr>
      </w:pPr>
    </w:p>
    <w:p w:rsidR="00BF7C88" w:rsidRPr="003E23C2" w:rsidRDefault="006A1E7B" w:rsidP="00BF7C88">
      <w:pPr>
        <w:pStyle w:val="a3"/>
        <w:rPr>
          <w:rFonts w:cs="Times New Roman"/>
          <w:szCs w:val="28"/>
        </w:rPr>
      </w:pPr>
      <w:r w:rsidRPr="003E23C2"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6918AC64" wp14:editId="729A6CC4">
            <wp:simplePos x="0" y="0"/>
            <wp:positionH relativeFrom="column">
              <wp:posOffset>955040</wp:posOffset>
            </wp:positionH>
            <wp:positionV relativeFrom="paragraph">
              <wp:posOffset>4445</wp:posOffset>
            </wp:positionV>
            <wp:extent cx="4126865" cy="3808730"/>
            <wp:effectExtent l="0" t="0" r="6985" b="1270"/>
            <wp:wrapTopAndBottom/>
            <wp:docPr id="3" name="Рисунок 3" descr="C:\Users\User\Desktop\unyk\OP\pythonProject\Звіт\H1H2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unyk\OP\pythonProject\Звіт\H1H2Op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C88" w:rsidRPr="003E23C2">
        <w:rPr>
          <w:rFonts w:cs="Times New Roman"/>
          <w:szCs w:val="28"/>
          <w:lang w:val="en-US"/>
        </w:rPr>
        <w:t xml:space="preserve">                </w:t>
      </w:r>
    </w:p>
    <w:p w:rsidR="00BF7C88" w:rsidRPr="003E23C2" w:rsidRDefault="006A1E7B" w:rsidP="00BF7C88">
      <w:pPr>
        <w:pStyle w:val="a3"/>
        <w:rPr>
          <w:rFonts w:cs="Times New Roman"/>
          <w:szCs w:val="28"/>
          <w:lang w:val="en-US"/>
        </w:rPr>
      </w:pPr>
      <w:r w:rsidRPr="003E23C2"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120F26F2" wp14:editId="6A55C8AF">
            <wp:simplePos x="0" y="0"/>
            <wp:positionH relativeFrom="column">
              <wp:posOffset>1012825</wp:posOffset>
            </wp:positionH>
            <wp:positionV relativeFrom="paragraph">
              <wp:posOffset>416560</wp:posOffset>
            </wp:positionV>
            <wp:extent cx="4183380" cy="3855085"/>
            <wp:effectExtent l="0" t="0" r="7620" b="0"/>
            <wp:wrapTopAndBottom/>
            <wp:docPr id="4" name="Рисунок 4" descr="C:\Users\User\Desktop\unyk\OP\pythonProject\Звіт\H1H2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unyk\OP\pythonProject\Звіт\H1H2Shi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C88" w:rsidRPr="003E23C2">
        <w:rPr>
          <w:rFonts w:cs="Times New Roman"/>
          <w:szCs w:val="28"/>
        </w:rPr>
        <w:tab/>
      </w:r>
      <w:r w:rsidR="00BF7C88" w:rsidRPr="003E23C2">
        <w:rPr>
          <w:rFonts w:cs="Times New Roman"/>
          <w:szCs w:val="28"/>
        </w:rPr>
        <w:tab/>
      </w:r>
      <w:r w:rsidR="00BF7C88" w:rsidRPr="003E23C2">
        <w:rPr>
          <w:rFonts w:cs="Times New Roman"/>
          <w:szCs w:val="28"/>
        </w:rPr>
        <w:tab/>
        <w:t>Рисуно</w:t>
      </w:r>
      <w:r w:rsidR="00BF7C88">
        <w:rPr>
          <w:rFonts w:cs="Times New Roman"/>
          <w:szCs w:val="28"/>
        </w:rPr>
        <w:t xml:space="preserve">к </w:t>
      </w:r>
      <w:r w:rsidR="00BF7C88">
        <w:rPr>
          <w:rFonts w:cs="Times New Roman"/>
          <w:szCs w:val="28"/>
          <w:lang w:val="uk-UA"/>
        </w:rPr>
        <w:t>5</w:t>
      </w:r>
      <w:r w:rsidR="00BF7C88" w:rsidRPr="003E23C2">
        <w:rPr>
          <w:rFonts w:cs="Times New Roman"/>
          <w:szCs w:val="28"/>
        </w:rPr>
        <w:t>.</w:t>
      </w:r>
      <w:r w:rsidR="00BF7C88" w:rsidRPr="003E23C2">
        <w:rPr>
          <w:rFonts w:cs="Times New Roman"/>
          <w:szCs w:val="28"/>
          <w:lang w:val="en-US"/>
        </w:rPr>
        <w:t>2.1</w:t>
      </w:r>
      <w:r w:rsidR="00BF7C88">
        <w:rPr>
          <w:rFonts w:cs="Times New Roman"/>
          <w:szCs w:val="28"/>
          <w:lang w:val="uk-UA"/>
        </w:rPr>
        <w:t>.1</w:t>
      </w:r>
      <w:r w:rsidR="00BF7C88" w:rsidRPr="003E23C2">
        <w:rPr>
          <w:rFonts w:cs="Times New Roman"/>
          <w:szCs w:val="28"/>
        </w:rPr>
        <w:t xml:space="preserve"> – Виставлення параметрі</w:t>
      </w:r>
      <w:proofErr w:type="gramStart"/>
      <w:r w:rsidR="00BF7C88" w:rsidRPr="003E23C2">
        <w:rPr>
          <w:rFonts w:cs="Times New Roman"/>
          <w:szCs w:val="28"/>
        </w:rPr>
        <w:t>в</w:t>
      </w:r>
      <w:proofErr w:type="gramEnd"/>
    </w:p>
    <w:p w:rsidR="00BF7C88" w:rsidRPr="003E23C2" w:rsidRDefault="00BF7C88" w:rsidP="00BF7C88">
      <w:pPr>
        <w:pStyle w:val="a3"/>
        <w:rPr>
          <w:rFonts w:cs="Times New Roman"/>
          <w:szCs w:val="28"/>
          <w:lang w:val="en-US"/>
        </w:rPr>
      </w:pPr>
      <w:r w:rsidRPr="003E23C2">
        <w:rPr>
          <w:rFonts w:cs="Times New Roman"/>
          <w:szCs w:val="28"/>
          <w:lang w:val="en-US"/>
        </w:rPr>
        <w:lastRenderedPageBreak/>
        <w:t xml:space="preserve">        </w:t>
      </w:r>
    </w:p>
    <w:p w:rsidR="00BF7C88" w:rsidRPr="003E23C2" w:rsidRDefault="00BF7C88" w:rsidP="00BF7C88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Рисунок </w:t>
      </w:r>
      <w:r>
        <w:rPr>
          <w:rFonts w:cs="Times New Roman"/>
          <w:szCs w:val="28"/>
          <w:lang w:val="uk-UA"/>
        </w:rPr>
        <w:t>5</w:t>
      </w:r>
      <w:r w:rsidRPr="003E23C2">
        <w:rPr>
          <w:rFonts w:cs="Times New Roman"/>
          <w:szCs w:val="28"/>
        </w:rPr>
        <w:t>.2</w:t>
      </w:r>
      <w:r w:rsidRPr="003E23C2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uk-UA"/>
        </w:rPr>
        <w:t>1.</w:t>
      </w:r>
      <w:r w:rsidRPr="003E23C2">
        <w:rPr>
          <w:rFonts w:cs="Times New Roman"/>
          <w:szCs w:val="28"/>
          <w:lang w:val="en-US"/>
        </w:rPr>
        <w:t>2</w:t>
      </w:r>
      <w:r w:rsidRPr="003E23C2">
        <w:rPr>
          <w:rFonts w:cs="Times New Roman"/>
          <w:szCs w:val="28"/>
        </w:rPr>
        <w:t xml:space="preserve"> – Розставлення кораблі</w:t>
      </w:r>
      <w:proofErr w:type="gramStart"/>
      <w:r w:rsidRPr="003E23C2">
        <w:rPr>
          <w:rFonts w:cs="Times New Roman"/>
          <w:szCs w:val="28"/>
        </w:rPr>
        <w:t>в</w:t>
      </w:r>
      <w:proofErr w:type="gramEnd"/>
    </w:p>
    <w:p w:rsidR="00BF7C88" w:rsidRPr="003E23C2" w:rsidRDefault="000E34D4" w:rsidP="00BF7C88">
      <w:pPr>
        <w:rPr>
          <w:rFonts w:cs="Times New Roman"/>
          <w:szCs w:val="28"/>
          <w:lang w:val="en-US"/>
        </w:rPr>
      </w:pPr>
      <w:r w:rsidRPr="003E23C2"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63360" behindDoc="0" locked="0" layoutInCell="1" allowOverlap="1" wp14:anchorId="219889AF" wp14:editId="73E6B86B">
            <wp:simplePos x="0" y="0"/>
            <wp:positionH relativeFrom="column">
              <wp:posOffset>1059180</wp:posOffset>
            </wp:positionH>
            <wp:positionV relativeFrom="paragraph">
              <wp:posOffset>353060</wp:posOffset>
            </wp:positionV>
            <wp:extent cx="3743960" cy="3454400"/>
            <wp:effectExtent l="0" t="0" r="8890" b="0"/>
            <wp:wrapTopAndBottom/>
            <wp:docPr id="5" name="Рисунок 5" descr="C:\Users\User\Desktop\unyk\OP\pythonProject\Звіт\H1H2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unyk\OP\pythonProject\Звіт\H1H2Ga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C88" w:rsidRPr="003E23C2">
        <w:rPr>
          <w:rFonts w:cs="Times New Roman"/>
          <w:szCs w:val="28"/>
          <w:lang w:val="en-US"/>
        </w:rPr>
        <w:t xml:space="preserve">                       </w:t>
      </w:r>
    </w:p>
    <w:p w:rsidR="00BF7C88" w:rsidRPr="003E23C2" w:rsidRDefault="00BF7C88" w:rsidP="00BF7C88">
      <w:pPr>
        <w:pStyle w:val="a3"/>
        <w:ind w:left="2136" w:firstLine="696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uk-UA"/>
        </w:rPr>
        <w:t>5</w:t>
      </w:r>
      <w:r w:rsidRPr="003E23C2">
        <w:rPr>
          <w:rFonts w:cs="Times New Roman"/>
          <w:szCs w:val="28"/>
        </w:rPr>
        <w:t>.</w:t>
      </w:r>
      <w:r w:rsidRPr="003E23C2">
        <w:rPr>
          <w:rFonts w:cs="Times New Roman"/>
          <w:szCs w:val="28"/>
          <w:lang w:val="en-US"/>
        </w:rPr>
        <w:t>2.</w:t>
      </w:r>
      <w:r>
        <w:rPr>
          <w:rFonts w:cs="Times New Roman"/>
          <w:szCs w:val="28"/>
          <w:lang w:val="uk-UA"/>
        </w:rPr>
        <w:t>1.</w:t>
      </w:r>
      <w:r w:rsidRPr="003E23C2">
        <w:rPr>
          <w:rFonts w:cs="Times New Roman"/>
          <w:szCs w:val="28"/>
          <w:lang w:val="en-US"/>
        </w:rPr>
        <w:t>3</w:t>
      </w:r>
      <w:r w:rsidRPr="003E23C2">
        <w:rPr>
          <w:rFonts w:cs="Times New Roman"/>
          <w:szCs w:val="28"/>
        </w:rPr>
        <w:t xml:space="preserve"> – Гра</w:t>
      </w:r>
    </w:p>
    <w:p w:rsidR="00BF7C88" w:rsidRPr="003E23C2" w:rsidRDefault="000E34D4" w:rsidP="00BF7C88">
      <w:pPr>
        <w:pStyle w:val="a3"/>
        <w:ind w:left="2136" w:firstLine="696"/>
        <w:rPr>
          <w:rFonts w:cs="Times New Roman"/>
          <w:szCs w:val="28"/>
          <w:lang w:val="en-US"/>
        </w:rPr>
      </w:pPr>
      <w:r w:rsidRPr="003E23C2"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0569D2DE" wp14:editId="47CB347D">
            <wp:simplePos x="0" y="0"/>
            <wp:positionH relativeFrom="column">
              <wp:posOffset>939165</wp:posOffset>
            </wp:positionH>
            <wp:positionV relativeFrom="paragraph">
              <wp:posOffset>154940</wp:posOffset>
            </wp:positionV>
            <wp:extent cx="3966210" cy="3629025"/>
            <wp:effectExtent l="0" t="0" r="0" b="9525"/>
            <wp:wrapTopAndBottom/>
            <wp:docPr id="6" name="Рисунок 6" descr="C:\Users\User\Desktop\unyk\OP\pythonProject\Звіт\H1H2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unyk\OP\pythonProject\Звіт\H1H2E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C88" w:rsidRPr="003E23C2" w:rsidRDefault="00BF7C88" w:rsidP="00BF7C88">
      <w:pPr>
        <w:pStyle w:val="a3"/>
        <w:ind w:left="2136" w:firstLine="696"/>
        <w:rPr>
          <w:rFonts w:cs="Times New Roman"/>
          <w:szCs w:val="28"/>
          <w:lang w:val="en-US"/>
        </w:rPr>
      </w:pPr>
    </w:p>
    <w:p w:rsidR="00BF7C88" w:rsidRPr="003E23C2" w:rsidRDefault="00BF7C88" w:rsidP="00BF7C88">
      <w:pPr>
        <w:pStyle w:val="a3"/>
        <w:ind w:left="2136" w:firstLine="696"/>
        <w:rPr>
          <w:rFonts w:cs="Times New Roman"/>
          <w:szCs w:val="28"/>
          <w:lang w:val="en-US"/>
        </w:rPr>
      </w:pPr>
    </w:p>
    <w:p w:rsidR="00BF7C88" w:rsidRPr="003E23C2" w:rsidRDefault="00BF7C88" w:rsidP="00BF7C88">
      <w:pPr>
        <w:rPr>
          <w:rFonts w:cs="Times New Roman"/>
          <w:szCs w:val="28"/>
          <w:lang w:val="en-US"/>
        </w:rPr>
      </w:pPr>
      <w:r w:rsidRPr="003E23C2">
        <w:rPr>
          <w:rFonts w:cs="Times New Roman"/>
          <w:szCs w:val="28"/>
          <w:lang w:val="en-US"/>
        </w:rPr>
        <w:t xml:space="preserve">                         </w:t>
      </w:r>
    </w:p>
    <w:p w:rsidR="00BF7C88" w:rsidRPr="003E23C2" w:rsidRDefault="00BF7C88" w:rsidP="00BF7C88"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uk-UA"/>
        </w:rPr>
        <w:t>5</w:t>
      </w:r>
      <w:r w:rsidRPr="003E23C2">
        <w:rPr>
          <w:rFonts w:cs="Times New Roman"/>
          <w:szCs w:val="28"/>
        </w:rPr>
        <w:t>.</w:t>
      </w:r>
      <w:r w:rsidRPr="003E23C2">
        <w:rPr>
          <w:rFonts w:cs="Times New Roman"/>
          <w:szCs w:val="28"/>
          <w:lang w:val="en-US"/>
        </w:rPr>
        <w:t>2.</w:t>
      </w:r>
      <w:r>
        <w:rPr>
          <w:rFonts w:cs="Times New Roman"/>
          <w:szCs w:val="28"/>
          <w:lang w:val="uk-UA"/>
        </w:rPr>
        <w:t>1.</w:t>
      </w:r>
      <w:r w:rsidRPr="003E23C2">
        <w:rPr>
          <w:rFonts w:cs="Times New Roman"/>
          <w:szCs w:val="28"/>
        </w:rPr>
        <w:t>4 – Повідомлення про закінчення гри</w:t>
      </w:r>
    </w:p>
    <w:p w:rsidR="00BF7C88" w:rsidRPr="00BF7C88" w:rsidRDefault="00BF7C88" w:rsidP="008A7EDA">
      <w:pPr>
        <w:pStyle w:val="3"/>
      </w:pPr>
      <w:bookmarkStart w:id="19" w:name="_Toc104627206"/>
      <w:r w:rsidRPr="00BF7C88">
        <w:t>Випадок 2</w:t>
      </w:r>
      <w:bookmarkEnd w:id="19"/>
    </w:p>
    <w:p w:rsidR="00BF7C88" w:rsidRPr="008A7EDA" w:rsidRDefault="00BF7C88" w:rsidP="00BF7C88">
      <w:pPr>
        <w:pStyle w:val="a3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Таблиця </w:t>
      </w:r>
      <w:r>
        <w:rPr>
          <w:rFonts w:cs="Times New Roman"/>
          <w:szCs w:val="28"/>
          <w:lang w:val="uk-UA"/>
        </w:rPr>
        <w:t>5.2.2</w:t>
      </w:r>
      <w:r w:rsidRPr="003E23C2">
        <w:rPr>
          <w:rFonts w:cs="Times New Roman"/>
          <w:szCs w:val="28"/>
        </w:rPr>
        <w:t>.</w:t>
      </w:r>
      <w:r w:rsidRPr="003E23C2">
        <w:rPr>
          <w:rFonts w:cs="Times New Roman"/>
          <w:szCs w:val="28"/>
          <w:lang w:val="en-US"/>
        </w:rPr>
        <w:t>1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33"/>
      </w:tblGrid>
      <w:tr w:rsidR="00BF7C88" w:rsidRPr="003E23C2" w:rsidTr="00BF7C88">
        <w:tc>
          <w:tcPr>
            <w:tcW w:w="4418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Перевірити можливість двох людей грати між собою</w:t>
            </w:r>
          </w:p>
        </w:tc>
      </w:tr>
      <w:tr w:rsidR="00BF7C88" w:rsidRPr="003E23C2" w:rsidTr="00BF7C88">
        <w:tc>
          <w:tcPr>
            <w:tcW w:w="4418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433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Відкрите вікно програми</w:t>
            </w:r>
          </w:p>
        </w:tc>
      </w:tr>
      <w:tr w:rsidR="00BF7C88" w:rsidRPr="003E23C2" w:rsidTr="00BF7C88">
        <w:tc>
          <w:tcPr>
            <w:tcW w:w="4418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433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Гравець 1 – комп’ютер. Гравець 2 – людина.</w:t>
            </w:r>
          </w:p>
        </w:tc>
      </w:tr>
      <w:tr w:rsidR="00BF7C88" w:rsidRPr="003E23C2" w:rsidTr="00BF7C88">
        <w:tc>
          <w:tcPr>
            <w:tcW w:w="4418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433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Розпочати гру та спробувати пограти</w:t>
            </w:r>
          </w:p>
        </w:tc>
      </w:tr>
      <w:tr w:rsidR="00BF7C88" w:rsidRPr="003E23C2" w:rsidTr="00BF7C88">
        <w:tc>
          <w:tcPr>
            <w:tcW w:w="4418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433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Виведення повідомлення про перемогу одного з гравців</w:t>
            </w:r>
          </w:p>
        </w:tc>
      </w:tr>
      <w:tr w:rsidR="00BF7C88" w:rsidRPr="003E23C2" w:rsidTr="00BF7C88">
        <w:tc>
          <w:tcPr>
            <w:tcW w:w="4418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433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Один з гравців переміг і повідомлення висвітилося на екрані</w:t>
            </w:r>
          </w:p>
        </w:tc>
      </w:tr>
    </w:tbl>
    <w:p w:rsidR="00BF7C88" w:rsidRPr="003E23C2" w:rsidRDefault="000E34D4" w:rsidP="00BF7C88">
      <w:pPr>
        <w:pStyle w:val="a3"/>
        <w:rPr>
          <w:rFonts w:cs="Times New Roman"/>
          <w:szCs w:val="28"/>
          <w:lang w:val="en-US"/>
        </w:rPr>
      </w:pPr>
      <w:r w:rsidRPr="003E23C2">
        <w:rPr>
          <w:rFonts w:cs="Times New Roman"/>
          <w:noProof/>
          <w:szCs w:val="28"/>
          <w:lang w:val="uk-UA" w:eastAsia="uk-UA"/>
        </w:rPr>
        <w:lastRenderedPageBreak/>
        <w:drawing>
          <wp:anchor distT="0" distB="0" distL="114300" distR="114300" simplePos="0" relativeHeight="251666432" behindDoc="0" locked="0" layoutInCell="1" allowOverlap="1" wp14:anchorId="1BD35D49" wp14:editId="16AE68F4">
            <wp:simplePos x="0" y="0"/>
            <wp:positionH relativeFrom="column">
              <wp:posOffset>1021715</wp:posOffset>
            </wp:positionH>
            <wp:positionV relativeFrom="paragraph">
              <wp:posOffset>4445</wp:posOffset>
            </wp:positionV>
            <wp:extent cx="4149090" cy="3838575"/>
            <wp:effectExtent l="0" t="0" r="3810" b="9525"/>
            <wp:wrapTopAndBottom/>
            <wp:docPr id="7" name="Рисунок 7" descr="C:\Users\User\Desktop\unyk\OP\pythonProject\Звіт\C1H2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unyk\OP\pythonProject\Звіт\C1H2Optio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C88" w:rsidRPr="003E23C2">
        <w:rPr>
          <w:rFonts w:cs="Times New Roman"/>
          <w:szCs w:val="28"/>
          <w:lang w:val="en-US"/>
        </w:rPr>
        <w:t xml:space="preserve">            </w:t>
      </w:r>
    </w:p>
    <w:p w:rsidR="00BF7C88" w:rsidRPr="003E23C2" w:rsidRDefault="00BF7C88" w:rsidP="00BF7C88">
      <w:pPr>
        <w:pStyle w:val="a3"/>
        <w:rPr>
          <w:rFonts w:cs="Times New Roman"/>
          <w:szCs w:val="28"/>
          <w:lang w:val="en-US"/>
        </w:rPr>
      </w:pPr>
    </w:p>
    <w:p w:rsidR="00BF7C88" w:rsidRPr="003E23C2" w:rsidRDefault="00BF7C88" w:rsidP="00BF7C88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Рисунок </w:t>
      </w:r>
      <w:r>
        <w:rPr>
          <w:rFonts w:cs="Times New Roman"/>
          <w:szCs w:val="28"/>
          <w:lang w:val="uk-UA"/>
        </w:rPr>
        <w:t>5.2</w:t>
      </w:r>
      <w:r w:rsidRPr="003E23C2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>2</w:t>
      </w:r>
      <w:r w:rsidRPr="003E23C2">
        <w:rPr>
          <w:rFonts w:cs="Times New Roman"/>
          <w:szCs w:val="28"/>
          <w:lang w:val="en-US"/>
        </w:rPr>
        <w:t>.</w:t>
      </w:r>
      <w:r w:rsidRPr="003E23C2">
        <w:rPr>
          <w:rFonts w:cs="Times New Roman"/>
          <w:szCs w:val="28"/>
        </w:rPr>
        <w:t>1 – Виставлення параметрі</w:t>
      </w:r>
      <w:proofErr w:type="gramStart"/>
      <w:r w:rsidRPr="003E23C2">
        <w:rPr>
          <w:rFonts w:cs="Times New Roman"/>
          <w:szCs w:val="28"/>
        </w:rPr>
        <w:t>в</w:t>
      </w:r>
      <w:proofErr w:type="gramEnd"/>
    </w:p>
    <w:p w:rsidR="00BF7C88" w:rsidRPr="003E23C2" w:rsidRDefault="000E34D4" w:rsidP="00BF7C88">
      <w:pPr>
        <w:pStyle w:val="a3"/>
        <w:rPr>
          <w:rFonts w:cs="Times New Roman"/>
          <w:szCs w:val="28"/>
          <w:lang w:val="en-US"/>
        </w:rPr>
      </w:pPr>
      <w:r w:rsidRPr="003E23C2">
        <w:rPr>
          <w:rFonts w:cs="Times New Roman"/>
          <w:noProof/>
          <w:szCs w:val="28"/>
          <w:lang w:val="uk-UA" w:eastAsia="uk-UA"/>
        </w:rPr>
        <w:lastRenderedPageBreak/>
        <w:drawing>
          <wp:anchor distT="0" distB="0" distL="114300" distR="114300" simplePos="0" relativeHeight="251664384" behindDoc="0" locked="0" layoutInCell="1" allowOverlap="1" wp14:anchorId="13C8305E" wp14:editId="01F42FBD">
            <wp:simplePos x="0" y="0"/>
            <wp:positionH relativeFrom="column">
              <wp:posOffset>909320</wp:posOffset>
            </wp:positionH>
            <wp:positionV relativeFrom="paragraph">
              <wp:posOffset>4445</wp:posOffset>
            </wp:positionV>
            <wp:extent cx="4259580" cy="3940810"/>
            <wp:effectExtent l="0" t="0" r="7620" b="2540"/>
            <wp:wrapTopAndBottom/>
            <wp:docPr id="8" name="Рисунок 8" descr="C:\Users\User\Desktop\unyk\OP\pythonProject\Звіт\C1H2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unyk\OP\pythonProject\Звіт\C1H2Ship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3C2"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65408" behindDoc="0" locked="0" layoutInCell="1" allowOverlap="1" wp14:anchorId="598337B4" wp14:editId="19FCD6C6">
            <wp:simplePos x="0" y="0"/>
            <wp:positionH relativeFrom="column">
              <wp:posOffset>1041400</wp:posOffset>
            </wp:positionH>
            <wp:positionV relativeFrom="paragraph">
              <wp:posOffset>5283200</wp:posOffset>
            </wp:positionV>
            <wp:extent cx="4138295" cy="3808730"/>
            <wp:effectExtent l="0" t="0" r="0" b="1270"/>
            <wp:wrapTopAndBottom/>
            <wp:docPr id="9" name="Рисунок 9" descr="C:\Users\User\Desktop\unyk\OP\pythonProject\Звіт\C1H2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unyk\OP\pythonProject\Звіт\C1H2Ga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C88" w:rsidRPr="003E23C2">
        <w:rPr>
          <w:rFonts w:cs="Times New Roman"/>
          <w:szCs w:val="28"/>
        </w:rPr>
        <w:tab/>
      </w:r>
      <w:r w:rsidR="00BF7C88" w:rsidRPr="003E23C2">
        <w:rPr>
          <w:rFonts w:cs="Times New Roman"/>
          <w:szCs w:val="28"/>
        </w:rPr>
        <w:tab/>
      </w:r>
      <w:r w:rsidR="00BF7C88" w:rsidRPr="003E23C2">
        <w:rPr>
          <w:rFonts w:cs="Times New Roman"/>
          <w:szCs w:val="28"/>
        </w:rPr>
        <w:tab/>
      </w:r>
    </w:p>
    <w:p w:rsidR="00BF7C88" w:rsidRPr="003E23C2" w:rsidRDefault="00BF7C88" w:rsidP="00BF7C88">
      <w:pPr>
        <w:pStyle w:val="a3"/>
        <w:ind w:left="1428" w:firstLine="69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uk-UA"/>
        </w:rPr>
        <w:t>5.2</w:t>
      </w:r>
      <w:r w:rsidRPr="003E23C2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>2</w:t>
      </w:r>
      <w:r w:rsidRPr="003E23C2">
        <w:rPr>
          <w:rFonts w:cs="Times New Roman"/>
          <w:szCs w:val="28"/>
          <w:lang w:val="en-US"/>
        </w:rPr>
        <w:t>.</w:t>
      </w:r>
      <w:r w:rsidRPr="003E23C2">
        <w:rPr>
          <w:rFonts w:cs="Times New Roman"/>
          <w:szCs w:val="28"/>
        </w:rPr>
        <w:t>2 – Розставлення кораблі</w:t>
      </w:r>
      <w:proofErr w:type="gramStart"/>
      <w:r w:rsidRPr="003E23C2">
        <w:rPr>
          <w:rFonts w:cs="Times New Roman"/>
          <w:szCs w:val="28"/>
        </w:rPr>
        <w:t>в</w:t>
      </w:r>
      <w:proofErr w:type="gramEnd"/>
    </w:p>
    <w:p w:rsidR="00BF7C88" w:rsidRPr="003E23C2" w:rsidRDefault="00BF7C88" w:rsidP="00BF7C88">
      <w:pPr>
        <w:pStyle w:val="a3"/>
        <w:ind w:left="2136" w:firstLine="696"/>
        <w:rPr>
          <w:rFonts w:cs="Times New Roman"/>
          <w:szCs w:val="28"/>
          <w:lang w:val="en-US"/>
        </w:rPr>
      </w:pPr>
    </w:p>
    <w:p w:rsidR="00BF7C88" w:rsidRPr="003E23C2" w:rsidRDefault="00BF7C88" w:rsidP="00BF7C88">
      <w:pPr>
        <w:rPr>
          <w:rFonts w:cs="Times New Roman"/>
          <w:szCs w:val="28"/>
          <w:lang w:val="en-US"/>
        </w:rPr>
      </w:pPr>
      <w:r w:rsidRPr="003E23C2">
        <w:rPr>
          <w:rFonts w:cs="Times New Roman"/>
          <w:szCs w:val="28"/>
          <w:lang w:val="en-US"/>
        </w:rPr>
        <w:t xml:space="preserve">                      </w:t>
      </w:r>
    </w:p>
    <w:p w:rsidR="00BF7C88" w:rsidRPr="003E23C2" w:rsidRDefault="00BF7C88" w:rsidP="00BF7C88">
      <w:pPr>
        <w:pStyle w:val="a3"/>
        <w:ind w:left="2136" w:firstLine="696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Рисунок </w:t>
      </w:r>
      <w:r>
        <w:rPr>
          <w:rFonts w:cs="Times New Roman"/>
          <w:szCs w:val="28"/>
          <w:lang w:val="uk-UA"/>
        </w:rPr>
        <w:t>5.2</w:t>
      </w:r>
      <w:r w:rsidRPr="003E23C2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>2</w:t>
      </w:r>
      <w:r w:rsidRPr="003E23C2">
        <w:rPr>
          <w:rFonts w:cs="Times New Roman"/>
          <w:szCs w:val="28"/>
          <w:lang w:val="en-US"/>
        </w:rPr>
        <w:t>.</w:t>
      </w:r>
      <w:r w:rsidRPr="003E23C2">
        <w:rPr>
          <w:rFonts w:cs="Times New Roman"/>
          <w:szCs w:val="28"/>
        </w:rPr>
        <w:t>3 – Гра</w:t>
      </w:r>
    </w:p>
    <w:p w:rsidR="00BF7C88" w:rsidRPr="003E23C2" w:rsidRDefault="00BF7C88" w:rsidP="00BF7C88">
      <w:pPr>
        <w:rPr>
          <w:rFonts w:cs="Times New Roman"/>
          <w:szCs w:val="28"/>
          <w:lang w:val="en-US"/>
        </w:rPr>
      </w:pPr>
      <w:r w:rsidRPr="003E23C2">
        <w:rPr>
          <w:rFonts w:cs="Times New Roman"/>
          <w:szCs w:val="28"/>
          <w:lang w:val="en-US"/>
        </w:rPr>
        <w:t xml:space="preserve">                    </w:t>
      </w:r>
      <w:r w:rsidRPr="003E23C2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2EDBC0D7" wp14:editId="3F81BB17">
            <wp:extent cx="4203118" cy="3883139"/>
            <wp:effectExtent l="0" t="0" r="6985" b="3175"/>
            <wp:docPr id="10" name="Рисунок 10" descr="C:\Users\User\Desktop\unyk\OP\pythonProject\Звіт\C1H2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unyk\OP\pythonProject\Звіт\C1H2E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79" cy="388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88" w:rsidRPr="003E23C2" w:rsidRDefault="00BF7C88" w:rsidP="00BF7C88"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uk-UA"/>
        </w:rPr>
        <w:t>5.2</w:t>
      </w:r>
      <w:r w:rsidRPr="003E23C2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>2</w:t>
      </w:r>
      <w:r w:rsidRPr="003E23C2">
        <w:rPr>
          <w:rFonts w:cs="Times New Roman"/>
          <w:szCs w:val="28"/>
          <w:lang w:val="en-US"/>
        </w:rPr>
        <w:t>.</w:t>
      </w:r>
      <w:r w:rsidRPr="003E23C2">
        <w:rPr>
          <w:rFonts w:cs="Times New Roman"/>
          <w:szCs w:val="28"/>
        </w:rPr>
        <w:t>4 – Повідомлення про закінчення гри</w:t>
      </w:r>
    </w:p>
    <w:p w:rsidR="00BF7C88" w:rsidRPr="00BF7C88" w:rsidRDefault="00BF7C88" w:rsidP="008A7EDA">
      <w:pPr>
        <w:pStyle w:val="3"/>
      </w:pPr>
      <w:bookmarkStart w:id="20" w:name="_Toc104627207"/>
      <w:r w:rsidRPr="00BF7C88">
        <w:t>Випадок 3</w:t>
      </w:r>
      <w:bookmarkEnd w:id="20"/>
    </w:p>
    <w:p w:rsidR="00BF7C88" w:rsidRPr="003E23C2" w:rsidRDefault="00BF7C88" w:rsidP="00BF7C88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Таблиця </w:t>
      </w:r>
      <w:r>
        <w:rPr>
          <w:rFonts w:cs="Times New Roman"/>
          <w:szCs w:val="28"/>
          <w:lang w:val="uk-UA"/>
        </w:rPr>
        <w:t>5</w:t>
      </w:r>
      <w:r w:rsidRPr="003E23C2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>2.3</w:t>
      </w:r>
      <w:r w:rsidRPr="003E23C2">
        <w:rPr>
          <w:rFonts w:cs="Times New Roman"/>
          <w:szCs w:val="28"/>
        </w:rPr>
        <w:t>.1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562"/>
        <w:gridCol w:w="4571"/>
      </w:tblGrid>
      <w:tr w:rsidR="00BF7C88" w:rsidRPr="003E23C2" w:rsidTr="00BF7C88">
        <w:tc>
          <w:tcPr>
            <w:tcW w:w="4785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786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Перевірити можливість двох людей грати між собою</w:t>
            </w:r>
          </w:p>
        </w:tc>
      </w:tr>
      <w:tr w:rsidR="00BF7C88" w:rsidRPr="003E23C2" w:rsidTr="00BF7C88">
        <w:tc>
          <w:tcPr>
            <w:tcW w:w="4785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786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Відкрите вікно програми</w:t>
            </w:r>
          </w:p>
        </w:tc>
      </w:tr>
      <w:tr w:rsidR="00BF7C88" w:rsidRPr="003E23C2" w:rsidTr="00BF7C88">
        <w:tc>
          <w:tcPr>
            <w:tcW w:w="4785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786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Гравець 1 – людина. Гравець 2 – комп’ютер.</w:t>
            </w:r>
          </w:p>
        </w:tc>
      </w:tr>
      <w:tr w:rsidR="00BF7C88" w:rsidRPr="003E23C2" w:rsidTr="00BF7C88">
        <w:tc>
          <w:tcPr>
            <w:tcW w:w="4785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786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Розпочати гру та дивитися за грою комп’ютерів</w:t>
            </w:r>
          </w:p>
        </w:tc>
      </w:tr>
      <w:tr w:rsidR="00BF7C88" w:rsidRPr="003E23C2" w:rsidTr="00BF7C88">
        <w:tc>
          <w:tcPr>
            <w:tcW w:w="4785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786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Виведення повідомлення про перемогу одного з гравців</w:t>
            </w:r>
          </w:p>
        </w:tc>
      </w:tr>
      <w:tr w:rsidR="00BF7C88" w:rsidRPr="003E23C2" w:rsidTr="00BF7C88">
        <w:tc>
          <w:tcPr>
            <w:tcW w:w="4785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786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Один з гравців переміг і повідомлення висвітилося на екрані</w:t>
            </w:r>
          </w:p>
        </w:tc>
      </w:tr>
    </w:tbl>
    <w:p w:rsidR="00BF7C88" w:rsidRPr="003E23C2" w:rsidRDefault="00BF7C88" w:rsidP="00BF7C88">
      <w:pPr>
        <w:pStyle w:val="a3"/>
        <w:rPr>
          <w:rFonts w:cs="Times New Roman"/>
          <w:szCs w:val="28"/>
        </w:rPr>
      </w:pPr>
    </w:p>
    <w:p w:rsidR="00BF7C88" w:rsidRPr="003E23C2" w:rsidRDefault="00BF7C88" w:rsidP="00BF7C88">
      <w:pPr>
        <w:pStyle w:val="a3"/>
        <w:rPr>
          <w:rFonts w:cs="Times New Roman"/>
          <w:szCs w:val="28"/>
          <w:lang w:val="en-US"/>
        </w:rPr>
      </w:pPr>
      <w:r w:rsidRPr="003E23C2">
        <w:rPr>
          <w:rFonts w:cs="Times New Roman"/>
          <w:szCs w:val="28"/>
        </w:rPr>
        <w:tab/>
      </w:r>
      <w:r w:rsidRPr="003E23C2">
        <w:rPr>
          <w:rFonts w:cs="Times New Roman"/>
          <w:szCs w:val="28"/>
        </w:rPr>
        <w:tab/>
      </w:r>
      <w:r w:rsidRPr="003E23C2">
        <w:rPr>
          <w:rFonts w:cs="Times New Roman"/>
          <w:szCs w:val="28"/>
        </w:rPr>
        <w:tab/>
      </w:r>
      <w:r w:rsidRPr="003E23C2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1C411934" wp14:editId="0870A2BB">
            <wp:extent cx="4269113" cy="3924300"/>
            <wp:effectExtent l="0" t="0" r="0" b="0"/>
            <wp:docPr id="11" name="Рисунок 11" descr="C:\Users\User\Desktop\unyk\OP\pythonProject\Звіт\H1C2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unyk\OP\pythonProject\Звіт\H1C2Option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00" cy="39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88" w:rsidRPr="003E23C2" w:rsidRDefault="003D7AA1" w:rsidP="00BF7C88">
      <w:pPr>
        <w:pStyle w:val="a3"/>
        <w:ind w:left="2136" w:firstLine="696"/>
        <w:rPr>
          <w:rFonts w:cs="Times New Roman"/>
          <w:szCs w:val="28"/>
          <w:lang w:val="en-US"/>
        </w:rPr>
      </w:pPr>
      <w:r w:rsidRPr="003E23C2"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71552" behindDoc="0" locked="0" layoutInCell="1" allowOverlap="1" wp14:anchorId="1C1FE2E1" wp14:editId="0E4FA177">
            <wp:simplePos x="0" y="0"/>
            <wp:positionH relativeFrom="column">
              <wp:posOffset>1181735</wp:posOffset>
            </wp:positionH>
            <wp:positionV relativeFrom="paragraph">
              <wp:posOffset>309245</wp:posOffset>
            </wp:positionV>
            <wp:extent cx="3990975" cy="3667760"/>
            <wp:effectExtent l="0" t="0" r="9525" b="8890"/>
            <wp:wrapTopAndBottom/>
            <wp:docPr id="13" name="Рисунок 13" descr="C:\Users\User\Desktop\unyk\OP\pythonProject\Звіт\H1C2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unyk\OP\pythonProject\Звіт\H1C2Ship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C88">
        <w:rPr>
          <w:rFonts w:cs="Times New Roman"/>
          <w:szCs w:val="28"/>
        </w:rPr>
        <w:t xml:space="preserve">Рисунок </w:t>
      </w:r>
      <w:r w:rsidR="00BF7C88">
        <w:rPr>
          <w:rFonts w:cs="Times New Roman"/>
          <w:szCs w:val="28"/>
          <w:lang w:val="uk-UA"/>
        </w:rPr>
        <w:t>5.2</w:t>
      </w:r>
      <w:r w:rsidR="00BF7C88" w:rsidRPr="003E23C2">
        <w:rPr>
          <w:rFonts w:cs="Times New Roman"/>
          <w:szCs w:val="28"/>
        </w:rPr>
        <w:t>.</w:t>
      </w:r>
      <w:r w:rsidR="00BF7C88">
        <w:rPr>
          <w:rFonts w:cs="Times New Roman"/>
          <w:szCs w:val="28"/>
          <w:lang w:val="uk-UA"/>
        </w:rPr>
        <w:t>3</w:t>
      </w:r>
      <w:r w:rsidR="00BF7C88" w:rsidRPr="003E23C2">
        <w:rPr>
          <w:rFonts w:cs="Times New Roman"/>
          <w:szCs w:val="28"/>
          <w:lang w:val="en-US"/>
        </w:rPr>
        <w:t>.</w:t>
      </w:r>
      <w:r w:rsidR="00BF7C88" w:rsidRPr="003E23C2">
        <w:rPr>
          <w:rFonts w:cs="Times New Roman"/>
          <w:szCs w:val="28"/>
        </w:rPr>
        <w:t>1 – Виставлення параметрі</w:t>
      </w:r>
      <w:proofErr w:type="gramStart"/>
      <w:r w:rsidR="00BF7C88" w:rsidRPr="003E23C2">
        <w:rPr>
          <w:rFonts w:cs="Times New Roman"/>
          <w:szCs w:val="28"/>
        </w:rPr>
        <w:t>в</w:t>
      </w:r>
      <w:proofErr w:type="gramEnd"/>
    </w:p>
    <w:p w:rsidR="00BF7C88" w:rsidRPr="003E23C2" w:rsidRDefault="00BF7C88" w:rsidP="00BF7C88">
      <w:pPr>
        <w:rPr>
          <w:rFonts w:cs="Times New Roman"/>
          <w:szCs w:val="28"/>
          <w:lang w:val="en-US"/>
        </w:rPr>
      </w:pPr>
      <w:r w:rsidRPr="003E23C2">
        <w:rPr>
          <w:rFonts w:cs="Times New Roman"/>
          <w:szCs w:val="28"/>
        </w:rPr>
        <w:lastRenderedPageBreak/>
        <w:t xml:space="preserve">                              </w:t>
      </w:r>
    </w:p>
    <w:p w:rsidR="00BF7C88" w:rsidRPr="003E23C2" w:rsidRDefault="00BF7C88" w:rsidP="00BF7C88">
      <w:pPr>
        <w:ind w:left="2124"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uk-UA"/>
        </w:rPr>
        <w:t>5.2.3.2</w:t>
      </w:r>
      <w:r w:rsidRPr="003E23C2">
        <w:rPr>
          <w:rFonts w:cs="Times New Roman"/>
          <w:szCs w:val="28"/>
        </w:rPr>
        <w:t xml:space="preserve"> – Розставлення кораблі</w:t>
      </w:r>
      <w:proofErr w:type="gramStart"/>
      <w:r w:rsidRPr="003E23C2">
        <w:rPr>
          <w:rFonts w:cs="Times New Roman"/>
          <w:szCs w:val="28"/>
        </w:rPr>
        <w:t>в</w:t>
      </w:r>
      <w:proofErr w:type="gramEnd"/>
    </w:p>
    <w:p w:rsidR="00BF7C88" w:rsidRPr="003E23C2" w:rsidRDefault="003D7AA1" w:rsidP="00BF7C88">
      <w:pPr>
        <w:rPr>
          <w:rFonts w:cs="Times New Roman"/>
          <w:szCs w:val="28"/>
        </w:rPr>
      </w:pPr>
      <w:r w:rsidRPr="003E23C2"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 wp14:anchorId="68C8A801" wp14:editId="74E225DF">
            <wp:simplePos x="0" y="0"/>
            <wp:positionH relativeFrom="column">
              <wp:posOffset>880110</wp:posOffset>
            </wp:positionH>
            <wp:positionV relativeFrom="paragraph">
              <wp:posOffset>41910</wp:posOffset>
            </wp:positionV>
            <wp:extent cx="4431665" cy="4109720"/>
            <wp:effectExtent l="0" t="0" r="6985" b="5080"/>
            <wp:wrapTopAndBottom/>
            <wp:docPr id="14" name="Рисунок 14" descr="C:\Users\User\Desktop\unyk\OP\pythonProject\Звіт\H1C2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unyk\OP\pythonProject\Звіт\H1C2Gam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C88" w:rsidRPr="003E23C2">
        <w:rPr>
          <w:rFonts w:cs="Times New Roman"/>
          <w:szCs w:val="28"/>
        </w:rPr>
        <w:t xml:space="preserve">                      </w:t>
      </w:r>
    </w:p>
    <w:p w:rsidR="00BF7C88" w:rsidRPr="003E23C2" w:rsidRDefault="003D7AA1" w:rsidP="00BF7C88">
      <w:pPr>
        <w:ind w:left="2124" w:firstLine="708"/>
        <w:rPr>
          <w:rFonts w:cs="Times New Roman"/>
          <w:szCs w:val="28"/>
        </w:rPr>
      </w:pPr>
      <w:r w:rsidRPr="003E23C2"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70528" behindDoc="0" locked="0" layoutInCell="1" allowOverlap="1" wp14:anchorId="36D6AEF5" wp14:editId="6502B815">
            <wp:simplePos x="0" y="0"/>
            <wp:positionH relativeFrom="column">
              <wp:posOffset>951865</wp:posOffset>
            </wp:positionH>
            <wp:positionV relativeFrom="paragraph">
              <wp:posOffset>517525</wp:posOffset>
            </wp:positionV>
            <wp:extent cx="4419600" cy="4094480"/>
            <wp:effectExtent l="0" t="0" r="0" b="1270"/>
            <wp:wrapTopAndBottom/>
            <wp:docPr id="15" name="Рисунок 15" descr="C:\Users\User\Desktop\unyk\OP\pythonProject\Звіт\H1C2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unyk\OP\pythonProject\Звіт\H1C2En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C88">
        <w:rPr>
          <w:rFonts w:cs="Times New Roman"/>
          <w:szCs w:val="28"/>
        </w:rPr>
        <w:t xml:space="preserve">Рисунок </w:t>
      </w:r>
      <w:r w:rsidR="00BF7C88">
        <w:rPr>
          <w:rFonts w:cs="Times New Roman"/>
          <w:szCs w:val="28"/>
          <w:lang w:val="uk-UA"/>
        </w:rPr>
        <w:t>5.2.3</w:t>
      </w:r>
      <w:r w:rsidR="00BF7C88" w:rsidRPr="003E23C2">
        <w:rPr>
          <w:rFonts w:cs="Times New Roman"/>
          <w:szCs w:val="28"/>
        </w:rPr>
        <w:t>.</w:t>
      </w:r>
      <w:r w:rsidR="00BF7C88">
        <w:rPr>
          <w:rFonts w:cs="Times New Roman"/>
          <w:szCs w:val="28"/>
          <w:lang w:val="uk-UA"/>
        </w:rPr>
        <w:t>3</w:t>
      </w:r>
      <w:r w:rsidR="00BF7C88" w:rsidRPr="003E23C2">
        <w:rPr>
          <w:rFonts w:cs="Times New Roman"/>
          <w:szCs w:val="28"/>
        </w:rPr>
        <w:t xml:space="preserve"> – Гра</w:t>
      </w:r>
    </w:p>
    <w:p w:rsidR="00BF7C88" w:rsidRPr="003E23C2" w:rsidRDefault="00BF7C88" w:rsidP="00BF7C88">
      <w:pPr>
        <w:rPr>
          <w:rFonts w:cs="Times New Roman"/>
          <w:szCs w:val="28"/>
        </w:rPr>
      </w:pPr>
      <w:r w:rsidRPr="003E23C2">
        <w:rPr>
          <w:rFonts w:cs="Times New Roman"/>
          <w:szCs w:val="28"/>
        </w:rPr>
        <w:lastRenderedPageBreak/>
        <w:t xml:space="preserve">                      </w:t>
      </w:r>
    </w:p>
    <w:p w:rsidR="00BF7C88" w:rsidRPr="003E23C2" w:rsidRDefault="00BF7C88" w:rsidP="00BF7C88">
      <w:pPr>
        <w:pStyle w:val="a3"/>
        <w:ind w:left="2136" w:firstLine="69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uk-UA"/>
        </w:rPr>
        <w:t>5.2.3.4</w:t>
      </w:r>
      <w:r w:rsidRPr="003E23C2">
        <w:rPr>
          <w:rFonts w:cs="Times New Roman"/>
          <w:szCs w:val="28"/>
        </w:rPr>
        <w:t xml:space="preserve"> – Повідомлення про закінчення гри</w:t>
      </w:r>
    </w:p>
    <w:p w:rsidR="00BF7C88" w:rsidRPr="00BF7C88" w:rsidRDefault="00BF7C88" w:rsidP="008A7EDA">
      <w:pPr>
        <w:pStyle w:val="3"/>
      </w:pPr>
      <w:bookmarkStart w:id="21" w:name="_Toc104627208"/>
      <w:r w:rsidRPr="00BF7C88">
        <w:t>Випадок 4</w:t>
      </w:r>
      <w:bookmarkEnd w:id="21"/>
    </w:p>
    <w:p w:rsidR="00BF7C88" w:rsidRPr="008A7EDA" w:rsidRDefault="00BF7C88" w:rsidP="00BF7C88">
      <w:pPr>
        <w:pStyle w:val="a3"/>
        <w:rPr>
          <w:rStyle w:val="31"/>
        </w:rPr>
      </w:pPr>
      <w:r>
        <w:rPr>
          <w:rFonts w:cs="Times New Roman"/>
          <w:szCs w:val="28"/>
        </w:rPr>
        <w:t xml:space="preserve">Таблиця </w:t>
      </w:r>
      <w:r w:rsidRPr="008A7EDA">
        <w:rPr>
          <w:rStyle w:val="31"/>
        </w:rPr>
        <w:t>5.2.4.1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562"/>
        <w:gridCol w:w="4571"/>
      </w:tblGrid>
      <w:tr w:rsidR="00BF7C88" w:rsidRPr="003E23C2" w:rsidTr="00BF7C88">
        <w:tc>
          <w:tcPr>
            <w:tcW w:w="4785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786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Перевірити можливість двох людей грати між собою</w:t>
            </w:r>
          </w:p>
        </w:tc>
      </w:tr>
      <w:tr w:rsidR="00BF7C88" w:rsidRPr="003E23C2" w:rsidTr="00BF7C88">
        <w:tc>
          <w:tcPr>
            <w:tcW w:w="4785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786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Відкрите вікно програми</w:t>
            </w:r>
          </w:p>
        </w:tc>
      </w:tr>
      <w:tr w:rsidR="00BF7C88" w:rsidRPr="003E23C2" w:rsidTr="00BF7C88">
        <w:tc>
          <w:tcPr>
            <w:tcW w:w="4785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786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Гравець 1 – комп’ютер. Гравець 2 – комп’ютер.</w:t>
            </w:r>
          </w:p>
        </w:tc>
      </w:tr>
      <w:tr w:rsidR="00BF7C88" w:rsidRPr="003E23C2" w:rsidTr="00BF7C88">
        <w:tc>
          <w:tcPr>
            <w:tcW w:w="4785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786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Розпочати гру та дивитися за грою комп’ютерів</w:t>
            </w:r>
          </w:p>
        </w:tc>
      </w:tr>
      <w:tr w:rsidR="00BF7C88" w:rsidRPr="003E23C2" w:rsidTr="00BF7C88">
        <w:tc>
          <w:tcPr>
            <w:tcW w:w="4785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786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Виведення повідомлення про перемогу одного з гравців</w:t>
            </w:r>
          </w:p>
        </w:tc>
      </w:tr>
      <w:tr w:rsidR="00BF7C88" w:rsidRPr="003E23C2" w:rsidTr="00BF7C88">
        <w:tc>
          <w:tcPr>
            <w:tcW w:w="4785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786" w:type="dxa"/>
          </w:tcPr>
          <w:p w:rsidR="00BF7C88" w:rsidRPr="003E23C2" w:rsidRDefault="00BF7C88" w:rsidP="00BF7C88">
            <w:pPr>
              <w:pStyle w:val="a3"/>
              <w:ind w:left="0"/>
              <w:rPr>
                <w:rFonts w:cs="Times New Roman"/>
                <w:szCs w:val="28"/>
              </w:rPr>
            </w:pPr>
            <w:r w:rsidRPr="003E23C2">
              <w:rPr>
                <w:rFonts w:cs="Times New Roman"/>
                <w:szCs w:val="28"/>
              </w:rPr>
              <w:t>Один з гравців переміг і повідомлення висвітилося на екрані</w:t>
            </w:r>
          </w:p>
        </w:tc>
      </w:tr>
    </w:tbl>
    <w:p w:rsidR="003D7AA1" w:rsidRDefault="003D7AA1" w:rsidP="00BF7C88">
      <w:pPr>
        <w:pStyle w:val="a3"/>
        <w:rPr>
          <w:rFonts w:cs="Times New Roman"/>
          <w:szCs w:val="28"/>
          <w:lang w:val="en-US"/>
        </w:rPr>
      </w:pPr>
    </w:p>
    <w:p w:rsidR="003D7AA1" w:rsidRDefault="003D7AA1" w:rsidP="00BF7C88">
      <w:pPr>
        <w:pStyle w:val="a3"/>
        <w:rPr>
          <w:rFonts w:cs="Times New Roman"/>
          <w:szCs w:val="28"/>
          <w:lang w:val="en-US"/>
        </w:rPr>
      </w:pPr>
    </w:p>
    <w:p w:rsidR="003D7AA1" w:rsidRDefault="003D7AA1" w:rsidP="003D7AA1">
      <w:pPr>
        <w:ind w:left="1416" w:firstLine="708"/>
        <w:rPr>
          <w:rFonts w:cs="Times New Roman"/>
          <w:szCs w:val="28"/>
          <w:lang w:val="en-US"/>
        </w:rPr>
      </w:pPr>
    </w:p>
    <w:p w:rsidR="003D7AA1" w:rsidRDefault="003D7AA1" w:rsidP="003D7AA1">
      <w:pPr>
        <w:ind w:left="1416" w:firstLine="708"/>
        <w:rPr>
          <w:rFonts w:cs="Times New Roman"/>
          <w:szCs w:val="28"/>
          <w:lang w:val="en-US"/>
        </w:rPr>
      </w:pPr>
    </w:p>
    <w:p w:rsidR="00BF7C88" w:rsidRPr="003D7AA1" w:rsidRDefault="0049636A" w:rsidP="003D7AA1">
      <w:pPr>
        <w:ind w:left="1416" w:firstLine="708"/>
        <w:rPr>
          <w:rFonts w:cs="Times New Roman"/>
          <w:szCs w:val="28"/>
        </w:rPr>
      </w:pPr>
      <w:r w:rsidRPr="003E23C2">
        <w:rPr>
          <w:rFonts w:cs="Times New Roman"/>
          <w:noProof/>
          <w:szCs w:val="28"/>
          <w:lang w:val="uk-UA" w:eastAsia="uk-UA"/>
        </w:rPr>
        <w:lastRenderedPageBreak/>
        <w:drawing>
          <wp:anchor distT="0" distB="0" distL="114300" distR="114300" simplePos="0" relativeHeight="251672576" behindDoc="0" locked="0" layoutInCell="1" allowOverlap="1" wp14:anchorId="7FC3BBBF" wp14:editId="13068201">
            <wp:simplePos x="0" y="0"/>
            <wp:positionH relativeFrom="column">
              <wp:posOffset>861695</wp:posOffset>
            </wp:positionH>
            <wp:positionV relativeFrom="paragraph">
              <wp:posOffset>3925570</wp:posOffset>
            </wp:positionV>
            <wp:extent cx="4561840" cy="4220845"/>
            <wp:effectExtent l="0" t="0" r="0" b="8255"/>
            <wp:wrapTopAndBottom/>
            <wp:docPr id="17" name="Рисунок 17" descr="C:\Users\User\Desktop\unyk\OP\pythonProject\Звіт\C1C2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unyk\OP\pythonProject\Звіт\C1C2Gam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AA1" w:rsidRPr="003E23C2">
        <w:rPr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462E5DF2" wp14:editId="7BD6F00A">
            <wp:simplePos x="0" y="0"/>
            <wp:positionH relativeFrom="column">
              <wp:posOffset>861060</wp:posOffset>
            </wp:positionH>
            <wp:positionV relativeFrom="paragraph">
              <wp:posOffset>-554990</wp:posOffset>
            </wp:positionV>
            <wp:extent cx="4563110" cy="4171950"/>
            <wp:effectExtent l="0" t="0" r="8890" b="0"/>
            <wp:wrapTopAndBottom/>
            <wp:docPr id="16" name="Рисунок 16" descr="C:\Users\User\Desktop\unyk\OP\pythonProject\Звіт\C1C2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unyk\OP\pythonProject\Звіт\C1C2Option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C88" w:rsidRPr="003D7AA1">
        <w:rPr>
          <w:rFonts w:cs="Times New Roman"/>
          <w:szCs w:val="28"/>
        </w:rPr>
        <w:t xml:space="preserve">Рисунок </w:t>
      </w:r>
      <w:r w:rsidR="00BF7C88" w:rsidRPr="003D7AA1">
        <w:rPr>
          <w:rFonts w:cs="Times New Roman"/>
          <w:szCs w:val="28"/>
          <w:lang w:val="uk-UA"/>
        </w:rPr>
        <w:t>5.2.</w:t>
      </w:r>
      <w:r w:rsidR="00BF7C88" w:rsidRPr="003D7AA1">
        <w:rPr>
          <w:rFonts w:cs="Times New Roman"/>
          <w:szCs w:val="28"/>
        </w:rPr>
        <w:t>4</w:t>
      </w:r>
      <w:r w:rsidR="00BF7C88" w:rsidRPr="003D7AA1">
        <w:rPr>
          <w:rFonts w:cs="Times New Roman"/>
          <w:szCs w:val="28"/>
          <w:lang w:val="en-US"/>
        </w:rPr>
        <w:t>.</w:t>
      </w:r>
      <w:r w:rsidR="00BF7C88" w:rsidRPr="003D7AA1">
        <w:rPr>
          <w:rFonts w:cs="Times New Roman"/>
          <w:szCs w:val="28"/>
        </w:rPr>
        <w:t>1 – Виставлення параметрі</w:t>
      </w:r>
      <w:proofErr w:type="gramStart"/>
      <w:r w:rsidR="00BF7C88" w:rsidRPr="003D7AA1">
        <w:rPr>
          <w:rFonts w:cs="Times New Roman"/>
          <w:szCs w:val="28"/>
        </w:rPr>
        <w:t>в</w:t>
      </w:r>
      <w:proofErr w:type="gramEnd"/>
    </w:p>
    <w:p w:rsidR="00BF7C88" w:rsidRPr="003E23C2" w:rsidRDefault="00BF7C88" w:rsidP="00BF7C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</w:t>
      </w:r>
      <w:r w:rsidRPr="003E23C2">
        <w:rPr>
          <w:rFonts w:cs="Times New Roman"/>
          <w:szCs w:val="28"/>
        </w:rPr>
        <w:t xml:space="preserve">     </w:t>
      </w:r>
    </w:p>
    <w:p w:rsidR="00BF7C88" w:rsidRPr="003E23C2" w:rsidRDefault="00BF7C88" w:rsidP="0049636A">
      <w:pPr>
        <w:ind w:left="354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uk-UA"/>
        </w:rPr>
        <w:t>5.2.</w:t>
      </w:r>
      <w:r>
        <w:rPr>
          <w:rFonts w:cs="Times New Roman"/>
          <w:szCs w:val="28"/>
        </w:rPr>
        <w:t>4</w:t>
      </w:r>
      <w:r w:rsidRPr="003E23C2">
        <w:rPr>
          <w:rFonts w:cs="Times New Roman"/>
          <w:szCs w:val="28"/>
          <w:lang w:val="en-US"/>
        </w:rPr>
        <w:t>.2</w:t>
      </w:r>
      <w:r w:rsidRPr="003E23C2">
        <w:rPr>
          <w:rFonts w:cs="Times New Roman"/>
          <w:szCs w:val="28"/>
        </w:rPr>
        <w:t xml:space="preserve"> – Гра</w:t>
      </w:r>
    </w:p>
    <w:p w:rsidR="00BF7C88" w:rsidRPr="003E23C2" w:rsidRDefault="0049636A" w:rsidP="00BF7C88">
      <w:pPr>
        <w:rPr>
          <w:rFonts w:cs="Times New Roman"/>
          <w:szCs w:val="28"/>
        </w:rPr>
      </w:pPr>
      <w:r w:rsidRPr="003E23C2">
        <w:rPr>
          <w:rFonts w:cs="Times New Roman"/>
          <w:noProof/>
          <w:szCs w:val="28"/>
          <w:lang w:val="uk-UA" w:eastAsia="uk-UA"/>
        </w:rPr>
        <w:lastRenderedPageBreak/>
        <w:drawing>
          <wp:anchor distT="0" distB="0" distL="114300" distR="114300" simplePos="0" relativeHeight="251668480" behindDoc="0" locked="0" layoutInCell="1" allowOverlap="1" wp14:anchorId="306E2040" wp14:editId="0BD80661">
            <wp:simplePos x="0" y="0"/>
            <wp:positionH relativeFrom="column">
              <wp:posOffset>1016000</wp:posOffset>
            </wp:positionH>
            <wp:positionV relativeFrom="paragraph">
              <wp:posOffset>277495</wp:posOffset>
            </wp:positionV>
            <wp:extent cx="4284345" cy="3958590"/>
            <wp:effectExtent l="0" t="0" r="1905" b="3810"/>
            <wp:wrapTopAndBottom/>
            <wp:docPr id="18" name="Рисунок 18" descr="C:\Users\User\Desktop\unyk\OP\pythonProject\Звіт\C1C2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unyk\OP\pythonProject\Звіт\C1C2En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C88" w:rsidRPr="003E23C2">
        <w:rPr>
          <w:rFonts w:cs="Times New Roman"/>
          <w:szCs w:val="28"/>
        </w:rPr>
        <w:t xml:space="preserve">                   </w:t>
      </w:r>
    </w:p>
    <w:p w:rsidR="00BF7C88" w:rsidRPr="00B2386F" w:rsidRDefault="00BF7C88" w:rsidP="003D7AA1"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uk-UA"/>
        </w:rPr>
        <w:t>5.2.</w:t>
      </w:r>
      <w:r>
        <w:rPr>
          <w:rFonts w:cs="Times New Roman"/>
          <w:szCs w:val="28"/>
        </w:rPr>
        <w:t>4</w:t>
      </w:r>
      <w:r w:rsidRPr="003E23C2">
        <w:rPr>
          <w:rFonts w:cs="Times New Roman"/>
          <w:szCs w:val="28"/>
        </w:rPr>
        <w:t>.</w:t>
      </w:r>
      <w:r w:rsidRPr="003E23C2">
        <w:rPr>
          <w:rFonts w:cs="Times New Roman"/>
          <w:szCs w:val="28"/>
          <w:lang w:val="en-US"/>
        </w:rPr>
        <w:t>3</w:t>
      </w:r>
      <w:r w:rsidRPr="003E23C2">
        <w:rPr>
          <w:rFonts w:cs="Times New Roman"/>
          <w:szCs w:val="28"/>
        </w:rPr>
        <w:t xml:space="preserve"> – Повідомлення про закінчення гри</w:t>
      </w:r>
    </w:p>
    <w:p w:rsidR="00781BE3" w:rsidRDefault="00781BE3" w:rsidP="00781BE3">
      <w:pPr>
        <w:rPr>
          <w:lang w:val="uk-UA"/>
        </w:rPr>
      </w:pPr>
    </w:p>
    <w:p w:rsidR="00781BE3" w:rsidRDefault="00781BE3" w:rsidP="00781BE3">
      <w:pPr>
        <w:pStyle w:val="1"/>
        <w:rPr>
          <w:lang w:val="uk-UA"/>
        </w:rPr>
      </w:pPr>
      <w:bookmarkStart w:id="22" w:name="_Toc104627209"/>
      <w:r>
        <w:rPr>
          <w:lang w:val="uk-UA"/>
        </w:rPr>
        <w:lastRenderedPageBreak/>
        <w:t>Інструкція користувача</w:t>
      </w:r>
      <w:bookmarkEnd w:id="22"/>
    </w:p>
    <w:p w:rsidR="00E00A44" w:rsidRPr="00AE264C" w:rsidRDefault="00E00A44" w:rsidP="00E00A44">
      <w:pPr>
        <w:pStyle w:val="2"/>
        <w:numPr>
          <w:ilvl w:val="1"/>
          <w:numId w:val="23"/>
        </w:numPr>
        <w:rPr>
          <w:lang w:val="uk-UA"/>
        </w:rPr>
      </w:pPr>
      <w:bookmarkStart w:id="23" w:name="_Toc451632600"/>
      <w:bookmarkStart w:id="24" w:name="_Toc104627210"/>
      <w:r w:rsidRPr="00AE264C">
        <w:rPr>
          <w:lang w:val="uk-UA"/>
        </w:rPr>
        <w:t>Робота з програмою</w:t>
      </w:r>
      <w:bookmarkEnd w:id="23"/>
      <w:bookmarkEnd w:id="24"/>
    </w:p>
    <w:p w:rsidR="00E00A44" w:rsidRDefault="00E00A44" w:rsidP="00E00A44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3600" behindDoc="0" locked="0" layoutInCell="1" allowOverlap="1" wp14:anchorId="3E781038" wp14:editId="1F130545">
            <wp:simplePos x="0" y="0"/>
            <wp:positionH relativeFrom="column">
              <wp:posOffset>578485</wp:posOffset>
            </wp:positionH>
            <wp:positionV relativeFrom="paragraph">
              <wp:posOffset>615950</wp:posOffset>
            </wp:positionV>
            <wp:extent cx="4834255" cy="4430395"/>
            <wp:effectExtent l="0" t="0" r="4445" b="8255"/>
            <wp:wrapTopAndBottom/>
            <wp:docPr id="1" name="Рисунок 1" descr="C:\Users\User\Desktop\ascreenshots\Головне вік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creenshots\Головне вікно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A3B">
        <w:rPr>
          <w:lang w:val="uk-UA"/>
        </w:rPr>
        <w:t>Після запуску виконавчого файлу  з розширенням *.exe, відкриваєт</w:t>
      </w:r>
      <w:r>
        <w:rPr>
          <w:lang w:val="uk-UA"/>
        </w:rPr>
        <w:t xml:space="preserve">ься головне вікно програми (Рисунок </w:t>
      </w:r>
      <w:r>
        <w:rPr>
          <w:lang w:val="en-US"/>
        </w:rPr>
        <w:t>6</w:t>
      </w:r>
      <w:r w:rsidRPr="00E00A44">
        <w:rPr>
          <w:lang w:val="uk-UA"/>
        </w:rPr>
        <w:t>.1</w:t>
      </w:r>
      <w:r>
        <w:rPr>
          <w:lang w:val="en-US"/>
        </w:rPr>
        <w:t>.1</w:t>
      </w:r>
      <w:r w:rsidRPr="00E00A44">
        <w:rPr>
          <w:lang w:val="uk-UA"/>
        </w:rPr>
        <w:t>).</w:t>
      </w:r>
    </w:p>
    <w:p w:rsidR="00E00A44" w:rsidRDefault="00E00A44" w:rsidP="00E00A44">
      <w:pPr>
        <w:rPr>
          <w:lang w:val="uk-UA"/>
        </w:rPr>
      </w:pPr>
    </w:p>
    <w:p w:rsidR="00E00A44" w:rsidRDefault="00E00A44" w:rsidP="00E00A44">
      <w:pPr>
        <w:ind w:firstLine="0"/>
        <w:jc w:val="center"/>
        <w:rPr>
          <w:lang w:val="uk-UA"/>
        </w:rPr>
      </w:pPr>
    </w:p>
    <w:p w:rsidR="00E00A44" w:rsidRDefault="00E00A44" w:rsidP="00E00A44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en-US"/>
        </w:rPr>
        <w:t>6.1</w:t>
      </w:r>
      <w:r w:rsidRPr="00E00A44">
        <w:rPr>
          <w:lang w:val="uk-UA"/>
        </w:rPr>
        <w:t>.1 –</w:t>
      </w:r>
      <w:r>
        <w:rPr>
          <w:lang w:val="uk-UA"/>
        </w:rPr>
        <w:t xml:space="preserve"> Головне вікно програми</w:t>
      </w:r>
    </w:p>
    <w:p w:rsidR="00E00A44" w:rsidRDefault="00E00A44" w:rsidP="00E00A44">
      <w:pPr>
        <w:rPr>
          <w:lang w:val="uk-UA"/>
        </w:rPr>
      </w:pPr>
      <w:r>
        <w:rPr>
          <w:lang w:val="uk-UA"/>
        </w:rPr>
        <w:t xml:space="preserve">Далі за допомогою вкладки </w:t>
      </w:r>
      <w:r>
        <w:rPr>
          <w:lang w:val="en-US"/>
        </w:rPr>
        <w:t xml:space="preserve">OPTIONS </w:t>
      </w:r>
      <w:r>
        <w:rPr>
          <w:lang w:val="uk-UA"/>
        </w:rPr>
        <w:t>вибираємо, чи гравці</w:t>
      </w:r>
      <w:r>
        <w:rPr>
          <w:lang w:val="en-US"/>
        </w:rPr>
        <w:t xml:space="preserve"> 1 n</w:t>
      </w:r>
      <w:r>
        <w:rPr>
          <w:lang w:val="uk-UA"/>
        </w:rPr>
        <w:t xml:space="preserve">та 2 живими чи комп’ютерами(рисунок </w:t>
      </w:r>
      <w:r>
        <w:rPr>
          <w:lang w:val="en-US"/>
        </w:rPr>
        <w:t>6.1</w:t>
      </w:r>
      <w:r w:rsidRPr="00E00A44">
        <w:rPr>
          <w:lang w:val="uk-UA"/>
        </w:rPr>
        <w:t>.2):</w:t>
      </w:r>
    </w:p>
    <w:p w:rsidR="00E00A44" w:rsidRDefault="00E00A44" w:rsidP="00E00A44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A2AD696" wp14:editId="18771555">
            <wp:extent cx="4805869" cy="4458879"/>
            <wp:effectExtent l="0" t="0" r="0" b="0"/>
            <wp:docPr id="12" name="Рисунок 12" descr="C:\Users\User\Desktop\ascreenshots\Опці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screenshots\Опції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481" cy="446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44" w:rsidRDefault="00E00A44" w:rsidP="00E00A44">
      <w:pPr>
        <w:ind w:firstLine="0"/>
        <w:jc w:val="center"/>
        <w:rPr>
          <w:lang w:val="uk-UA"/>
        </w:rPr>
      </w:pPr>
      <w:r w:rsidRPr="00E00A44">
        <w:rPr>
          <w:lang w:val="uk-UA"/>
        </w:rPr>
        <w:t xml:space="preserve">Рисунок </w:t>
      </w:r>
      <w:r w:rsidRPr="00E00A44">
        <w:rPr>
          <w:lang w:val="en-US"/>
        </w:rPr>
        <w:t>6.1</w:t>
      </w:r>
      <w:r w:rsidRPr="00E00A44">
        <w:rPr>
          <w:lang w:val="uk-UA"/>
        </w:rPr>
        <w:t>.2 –</w:t>
      </w:r>
      <w:r>
        <w:rPr>
          <w:lang w:val="uk-UA"/>
        </w:rPr>
        <w:t xml:space="preserve"> Вибір гравців</w:t>
      </w:r>
    </w:p>
    <w:p w:rsidR="00E00A44" w:rsidRDefault="00E00A44" w:rsidP="00E00A44">
      <w:pPr>
        <w:rPr>
          <w:lang w:val="uk-UA"/>
        </w:rPr>
      </w:pPr>
      <w:r>
        <w:rPr>
          <w:lang w:val="uk-UA"/>
        </w:rPr>
        <w:t xml:space="preserve">Після цього натискаємо </w:t>
      </w:r>
      <w:r>
        <w:rPr>
          <w:lang w:val="en-US"/>
        </w:rPr>
        <w:t xml:space="preserve">QUIT </w:t>
      </w:r>
      <w:r>
        <w:rPr>
          <w:lang w:val="uk-UA"/>
        </w:rPr>
        <w:t xml:space="preserve">і </w:t>
      </w:r>
      <w:r>
        <w:rPr>
          <w:lang w:val="en-US"/>
        </w:rPr>
        <w:t>PLAY</w:t>
      </w:r>
      <w:r>
        <w:rPr>
          <w:lang w:val="uk-UA"/>
        </w:rPr>
        <w:t>, розставляємо кораблики, натискаючи на відповідний розмір корабля. Положення корабля залежить від ЛКМ( горизонтальне положення ) і ПКМ (вертикальне положення)(Рисунок 6.</w:t>
      </w:r>
      <w:r>
        <w:rPr>
          <w:lang w:val="en-US"/>
        </w:rPr>
        <w:t>1.</w:t>
      </w:r>
      <w:r>
        <w:rPr>
          <w:lang w:val="uk-UA"/>
        </w:rPr>
        <w:t>3 та 6</w:t>
      </w:r>
      <w:r>
        <w:rPr>
          <w:lang w:val="en-US"/>
        </w:rPr>
        <w:t>.1</w:t>
      </w:r>
      <w:r>
        <w:rPr>
          <w:lang w:val="uk-UA"/>
        </w:rPr>
        <w:t>.4):</w:t>
      </w:r>
    </w:p>
    <w:p w:rsidR="00E00A44" w:rsidRDefault="00E00A44" w:rsidP="00E00A44">
      <w:pPr>
        <w:ind w:firstLine="0"/>
        <w:jc w:val="center"/>
        <w:rPr>
          <w:noProof/>
          <w:lang w:val="uk-UA" w:eastAsia="uk-UA"/>
        </w:rPr>
      </w:pPr>
    </w:p>
    <w:p w:rsidR="00E00A44" w:rsidRDefault="00E00A44" w:rsidP="00E00A44">
      <w:pPr>
        <w:ind w:firstLine="0"/>
        <w:jc w:val="center"/>
        <w:rPr>
          <w:noProof/>
          <w:lang w:val="uk-UA" w:eastAsia="uk-UA"/>
        </w:rPr>
      </w:pPr>
    </w:p>
    <w:p w:rsidR="00E00A44" w:rsidRDefault="00E00A44" w:rsidP="00E00A44">
      <w:pPr>
        <w:ind w:firstLine="0"/>
        <w:jc w:val="center"/>
        <w:rPr>
          <w:noProof/>
          <w:lang w:val="uk-UA" w:eastAsia="uk-UA"/>
        </w:rPr>
      </w:pPr>
    </w:p>
    <w:p w:rsidR="00E00A44" w:rsidRDefault="00E00A44" w:rsidP="00E00A44">
      <w:pPr>
        <w:ind w:firstLine="0"/>
        <w:jc w:val="center"/>
        <w:rPr>
          <w:noProof/>
          <w:lang w:val="uk-UA" w:eastAsia="uk-UA"/>
        </w:rPr>
      </w:pPr>
    </w:p>
    <w:p w:rsidR="00E00A44" w:rsidRDefault="00E00A44" w:rsidP="00E00A44">
      <w:pPr>
        <w:ind w:firstLine="0"/>
        <w:jc w:val="center"/>
        <w:rPr>
          <w:noProof/>
          <w:lang w:val="uk-UA" w:eastAsia="uk-UA"/>
        </w:rPr>
      </w:pPr>
    </w:p>
    <w:p w:rsidR="00E00A44" w:rsidRDefault="00E00A44" w:rsidP="00E00A44">
      <w:pPr>
        <w:ind w:firstLine="0"/>
        <w:rPr>
          <w:noProof/>
          <w:lang w:val="uk-UA" w:eastAsia="uk-UA"/>
        </w:rPr>
      </w:pPr>
    </w:p>
    <w:p w:rsidR="00E00A44" w:rsidRDefault="00E00A44" w:rsidP="00E00A44">
      <w:pPr>
        <w:ind w:firstLine="0"/>
        <w:jc w:val="center"/>
        <w:rPr>
          <w:noProof/>
          <w:lang w:val="uk-UA" w:eastAsia="uk-UA"/>
        </w:rPr>
      </w:pPr>
    </w:p>
    <w:p w:rsidR="00E00A44" w:rsidRDefault="00E00A44" w:rsidP="00E00A44">
      <w:pPr>
        <w:ind w:firstLine="0"/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A47D156" wp14:editId="4036B4F2">
            <wp:extent cx="4506013" cy="4170290"/>
            <wp:effectExtent l="0" t="0" r="8890" b="1905"/>
            <wp:docPr id="19" name="Рисунок 19" descr="C:\Users\User\Desktop\ascreenshots\Перед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creenshots\ПередГра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41" cy="41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60DE9282" wp14:editId="55A76369">
            <wp:extent cx="4512806" cy="4147794"/>
            <wp:effectExtent l="0" t="0" r="2540" b="5715"/>
            <wp:docPr id="20" name="Рисунок 20" descr="C:\Users\User\Desktop\ascreenshots\ПередГр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screenshots\ПередГра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49" cy="414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44" w:rsidRDefault="00E00A44" w:rsidP="00E00A44">
      <w:pPr>
        <w:ind w:firstLine="0"/>
        <w:jc w:val="center"/>
        <w:rPr>
          <w:lang w:val="uk-UA"/>
        </w:rPr>
      </w:pPr>
    </w:p>
    <w:p w:rsidR="00E00A44" w:rsidRDefault="00E00A44" w:rsidP="00E00A44">
      <w:pPr>
        <w:ind w:firstLine="0"/>
        <w:jc w:val="center"/>
        <w:rPr>
          <w:lang w:val="uk-UA"/>
        </w:rPr>
      </w:pPr>
      <w:r>
        <w:rPr>
          <w:lang w:val="uk-UA"/>
        </w:rPr>
        <w:lastRenderedPageBreak/>
        <w:t>Рисунки</w:t>
      </w:r>
      <w:r w:rsidRPr="00E00A44">
        <w:rPr>
          <w:lang w:val="uk-UA"/>
        </w:rPr>
        <w:t xml:space="preserve"> 10.3 та 10.4 –</w:t>
      </w:r>
      <w:r>
        <w:rPr>
          <w:lang w:val="uk-UA"/>
        </w:rPr>
        <w:t xml:space="preserve"> Розстановка кораблів</w:t>
      </w:r>
    </w:p>
    <w:p w:rsidR="00E00A44" w:rsidRDefault="00AA42C1" w:rsidP="00E00A44">
      <w:pPr>
        <w:rPr>
          <w:lang w:val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5648" behindDoc="0" locked="0" layoutInCell="1" allowOverlap="1" wp14:anchorId="2791425A" wp14:editId="0AAB3FAE">
            <wp:simplePos x="0" y="0"/>
            <wp:positionH relativeFrom="column">
              <wp:posOffset>871220</wp:posOffset>
            </wp:positionH>
            <wp:positionV relativeFrom="paragraph">
              <wp:posOffset>781685</wp:posOffset>
            </wp:positionV>
            <wp:extent cx="3779520" cy="3465830"/>
            <wp:effectExtent l="0" t="0" r="0" b="1270"/>
            <wp:wrapTopAndBottom/>
            <wp:docPr id="21" name="Рисунок 21" descr="C:\Users\User\Desktop\ascreenshots\set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screenshots\setShip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44">
        <w:rPr>
          <w:lang w:val="uk-UA"/>
        </w:rPr>
        <w:t xml:space="preserve">Натискаємо кнопку </w:t>
      </w:r>
      <w:r w:rsidR="00E00A44">
        <w:rPr>
          <w:lang w:val="en-US"/>
        </w:rPr>
        <w:t xml:space="preserve">SET SHIPS( Рисунок </w:t>
      </w:r>
      <w:r w:rsidR="00E00A44">
        <w:rPr>
          <w:lang w:val="uk-UA"/>
        </w:rPr>
        <w:t>6.1</w:t>
      </w:r>
      <w:r w:rsidR="00E00A44">
        <w:rPr>
          <w:lang w:val="en-US"/>
        </w:rPr>
        <w:t>.5</w:t>
      </w:r>
      <w:r w:rsidR="00E00A44">
        <w:rPr>
          <w:lang w:val="uk-UA"/>
        </w:rPr>
        <w:t>) і розпочинаємо гру(Рисунок 6.1.6).</w:t>
      </w:r>
    </w:p>
    <w:p w:rsidR="00E00A44" w:rsidRDefault="00E00A44" w:rsidP="00E00A44">
      <w:pPr>
        <w:rPr>
          <w:lang w:val="en-US"/>
        </w:rPr>
      </w:pPr>
    </w:p>
    <w:p w:rsidR="00AA42C1" w:rsidRDefault="00AA42C1" w:rsidP="00AA42C1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4624" behindDoc="0" locked="0" layoutInCell="1" allowOverlap="1" wp14:anchorId="5495B110" wp14:editId="0DB68E27">
            <wp:simplePos x="0" y="0"/>
            <wp:positionH relativeFrom="column">
              <wp:posOffset>871220</wp:posOffset>
            </wp:positionH>
            <wp:positionV relativeFrom="paragraph">
              <wp:posOffset>353695</wp:posOffset>
            </wp:positionV>
            <wp:extent cx="3850640" cy="3543935"/>
            <wp:effectExtent l="0" t="0" r="0" b="0"/>
            <wp:wrapTopAndBottom/>
            <wp:docPr id="22" name="Рисунок 22" descr="C:\Users\User\Desktop\ascreenshots\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screenshots\гра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44" w:rsidRPr="00E00A44">
        <w:rPr>
          <w:lang w:val="uk-UA"/>
        </w:rPr>
        <w:t>Рисунок 10.</w:t>
      </w:r>
      <w:r w:rsidR="00E00A44" w:rsidRPr="00E00A44">
        <w:rPr>
          <w:lang w:val="en-US"/>
        </w:rPr>
        <w:t>5</w:t>
      </w:r>
      <w:r w:rsidR="00E00A44" w:rsidRPr="00E00A44">
        <w:rPr>
          <w:lang w:val="uk-UA"/>
        </w:rPr>
        <w:t xml:space="preserve"> –</w:t>
      </w:r>
      <w:r>
        <w:rPr>
          <w:lang w:val="uk-UA"/>
        </w:rPr>
        <w:t xml:space="preserve"> Закінчити розстановку кораблі</w:t>
      </w:r>
    </w:p>
    <w:p w:rsidR="00E00A44" w:rsidRDefault="00E00A44" w:rsidP="00AA42C1">
      <w:pPr>
        <w:ind w:firstLine="0"/>
        <w:jc w:val="center"/>
        <w:rPr>
          <w:lang w:val="uk-UA"/>
        </w:rPr>
      </w:pPr>
      <w:r w:rsidRPr="00E00A44">
        <w:rPr>
          <w:lang w:val="uk-UA"/>
        </w:rPr>
        <w:lastRenderedPageBreak/>
        <w:t>Рисунок 10.6 – Процес гри</w:t>
      </w:r>
    </w:p>
    <w:p w:rsidR="00AA42C1" w:rsidRPr="00AA42C1" w:rsidRDefault="00AA42C1" w:rsidP="00AA42C1">
      <w:pPr>
        <w:ind w:firstLine="0"/>
        <w:jc w:val="center"/>
        <w:rPr>
          <w:lang w:val="uk-UA"/>
        </w:rPr>
      </w:pPr>
    </w:p>
    <w:p w:rsidR="00E00A44" w:rsidRPr="004A6C00" w:rsidRDefault="00E00A44" w:rsidP="00E00A44">
      <w:pPr>
        <w:rPr>
          <w:lang w:val="en-US"/>
        </w:rPr>
      </w:pPr>
      <w:r>
        <w:rPr>
          <w:lang w:val="uk-UA"/>
        </w:rPr>
        <w:t>Результатом виконання є повідомлення про те, який гравець переміг</w:t>
      </w:r>
      <w:r>
        <w:rPr>
          <w:lang w:val="en-US"/>
        </w:rPr>
        <w:t>(</w:t>
      </w:r>
      <w:r>
        <w:rPr>
          <w:lang w:val="uk-UA"/>
        </w:rPr>
        <w:t>Рисунок</w:t>
      </w:r>
      <w:r>
        <w:rPr>
          <w:lang w:val="en-US"/>
        </w:rPr>
        <w:t xml:space="preserve"> </w:t>
      </w:r>
      <w:r>
        <w:rPr>
          <w:lang w:val="uk-UA"/>
        </w:rPr>
        <w:t>10.</w:t>
      </w:r>
      <w:r>
        <w:rPr>
          <w:lang w:val="en-US"/>
        </w:rPr>
        <w:t>7)</w:t>
      </w:r>
      <w:r>
        <w:rPr>
          <w:lang w:val="uk-UA"/>
        </w:rPr>
        <w:t xml:space="preserve">. Щоб розпочати гру заново, натисніть </w:t>
      </w:r>
      <w:r>
        <w:rPr>
          <w:lang w:val="en-US"/>
        </w:rPr>
        <w:t>ESC.</w:t>
      </w:r>
    </w:p>
    <w:p w:rsidR="00E00A44" w:rsidRDefault="00E00A44" w:rsidP="00E00A44">
      <w:pPr>
        <w:rPr>
          <w:lang w:val="en-US"/>
        </w:rPr>
      </w:pPr>
    </w:p>
    <w:p w:rsidR="00E00A44" w:rsidRDefault="00E00A44" w:rsidP="00E00A44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FA09D96" wp14:editId="3FCA44FB">
            <wp:extent cx="4760536" cy="4387873"/>
            <wp:effectExtent l="0" t="0" r="2540" b="0"/>
            <wp:docPr id="23" name="Рисунок 23" descr="C:\Users\User\Desktop\ascreenshots\програ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screenshots\програш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45" cy="439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44" w:rsidRPr="004A6C00" w:rsidRDefault="00E00A44" w:rsidP="00E00A44">
      <w:pPr>
        <w:ind w:firstLine="0"/>
        <w:jc w:val="center"/>
        <w:rPr>
          <w:lang w:val="en-US"/>
        </w:rPr>
      </w:pPr>
      <w:r w:rsidRPr="00AA42C1">
        <w:rPr>
          <w:lang w:val="uk-UA"/>
        </w:rPr>
        <w:t>Рисунок 10.</w:t>
      </w:r>
      <w:r w:rsidRPr="00AA42C1">
        <w:rPr>
          <w:lang w:val="en-US"/>
        </w:rPr>
        <w:t>7</w:t>
      </w:r>
      <w:r w:rsidRPr="00AA42C1">
        <w:rPr>
          <w:lang w:val="uk-UA"/>
        </w:rPr>
        <w:t xml:space="preserve"> –</w:t>
      </w:r>
      <w:r>
        <w:rPr>
          <w:lang w:val="uk-UA"/>
        </w:rPr>
        <w:t xml:space="preserve"> Повідомлення про закінчення гри</w:t>
      </w:r>
    </w:p>
    <w:p w:rsidR="00E00A44" w:rsidRDefault="00E00A44" w:rsidP="00E00A44">
      <w:pPr>
        <w:rPr>
          <w:lang w:val="en-US"/>
        </w:rPr>
      </w:pPr>
    </w:p>
    <w:p w:rsidR="00E00A44" w:rsidRDefault="00E00A44" w:rsidP="00E00A44">
      <w:pPr>
        <w:rPr>
          <w:lang w:val="en-US"/>
        </w:rPr>
      </w:pPr>
    </w:p>
    <w:p w:rsidR="00E00A44" w:rsidRPr="004A6C00" w:rsidRDefault="00E00A44" w:rsidP="00E00A44">
      <w:pPr>
        <w:rPr>
          <w:lang w:val="en-US"/>
        </w:rPr>
      </w:pPr>
    </w:p>
    <w:p w:rsidR="00E00A44" w:rsidRDefault="00E00A44" w:rsidP="00E00A44">
      <w:pPr>
        <w:pStyle w:val="2"/>
        <w:numPr>
          <w:ilvl w:val="1"/>
          <w:numId w:val="23"/>
        </w:numPr>
        <w:rPr>
          <w:webHidden/>
          <w:lang w:val="uk-UA"/>
        </w:rPr>
      </w:pPr>
      <w:bookmarkStart w:id="25" w:name="_Toc451632602"/>
      <w:bookmarkStart w:id="26" w:name="_Toc104627211"/>
      <w:r w:rsidRPr="00AE264C">
        <w:rPr>
          <w:lang w:val="uk-UA"/>
        </w:rPr>
        <w:t>Системні вимоги</w:t>
      </w:r>
      <w:bookmarkEnd w:id="25"/>
      <w:bookmarkEnd w:id="26"/>
      <w:r w:rsidRPr="00AE264C">
        <w:rPr>
          <w:webHidden/>
          <w:lang w:val="uk-UA"/>
        </w:rPr>
        <w:tab/>
      </w:r>
    </w:p>
    <w:p w:rsidR="00E00A44" w:rsidRDefault="00E00A44" w:rsidP="00E00A44">
      <w:pPr>
        <w:rPr>
          <w:webHidden/>
          <w:lang w:val="uk-UA"/>
        </w:rPr>
      </w:pPr>
      <w:r>
        <w:rPr>
          <w:webHidden/>
          <w:lang w:val="uk-UA"/>
        </w:rPr>
        <w:t xml:space="preserve">Системні вимоги до програмного забезпечення наведені в </w:t>
      </w:r>
      <w:r w:rsidRPr="00AA42C1">
        <w:rPr>
          <w:webHidden/>
          <w:lang w:val="uk-UA"/>
        </w:rPr>
        <w:t>таблиці 10.1.</w:t>
      </w:r>
    </w:p>
    <w:p w:rsidR="00E00A44" w:rsidRPr="005D0265" w:rsidRDefault="00E00A44" w:rsidP="00E00A44">
      <w:pPr>
        <w:ind w:firstLine="0"/>
        <w:rPr>
          <w:webHidden/>
          <w:lang w:val="uk-UA"/>
        </w:rPr>
      </w:pPr>
      <w:r w:rsidRPr="00AA42C1">
        <w:rPr>
          <w:webHidden/>
          <w:lang w:val="uk-UA"/>
        </w:rPr>
        <w:t>Таблиця 10.1 – Системні вимоги програмного забезпечення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3265"/>
        <w:gridCol w:w="3294"/>
        <w:gridCol w:w="3294"/>
      </w:tblGrid>
      <w:tr w:rsidR="00E00A44" w:rsidTr="00DA0445">
        <w:tc>
          <w:tcPr>
            <w:tcW w:w="3473" w:type="dxa"/>
            <w:vAlign w:val="center"/>
          </w:tcPr>
          <w:p w:rsidR="00E00A44" w:rsidRDefault="00E00A44" w:rsidP="00DA0445">
            <w:pPr>
              <w:ind w:firstLine="0"/>
              <w:jc w:val="center"/>
            </w:pPr>
          </w:p>
        </w:tc>
        <w:tc>
          <w:tcPr>
            <w:tcW w:w="3474" w:type="dxa"/>
            <w:vAlign w:val="center"/>
          </w:tcPr>
          <w:p w:rsidR="00E00A44" w:rsidRPr="0067412B" w:rsidRDefault="00E00A44" w:rsidP="00DA0445">
            <w:pPr>
              <w:ind w:firstLine="0"/>
              <w:jc w:val="center"/>
            </w:pPr>
            <w:r>
              <w:t>Мінімальні</w:t>
            </w:r>
          </w:p>
        </w:tc>
        <w:tc>
          <w:tcPr>
            <w:tcW w:w="3474" w:type="dxa"/>
            <w:vAlign w:val="center"/>
          </w:tcPr>
          <w:p w:rsidR="00E00A44" w:rsidRDefault="00E00A44" w:rsidP="00DA0445">
            <w:pPr>
              <w:ind w:firstLine="0"/>
              <w:jc w:val="center"/>
            </w:pPr>
            <w:r>
              <w:t>Рекомендовані</w:t>
            </w:r>
          </w:p>
        </w:tc>
      </w:tr>
      <w:tr w:rsidR="00E00A44" w:rsidRPr="00D275F9" w:rsidTr="00DA0445">
        <w:tc>
          <w:tcPr>
            <w:tcW w:w="3473" w:type="dxa"/>
            <w:vAlign w:val="center"/>
          </w:tcPr>
          <w:p w:rsidR="00E00A44" w:rsidRDefault="00E00A44" w:rsidP="00DA0445">
            <w:pPr>
              <w:ind w:firstLine="0"/>
              <w:jc w:val="center"/>
            </w:pPr>
            <w:r>
              <w:lastRenderedPageBreak/>
              <w:t>Операційна система</w:t>
            </w:r>
          </w:p>
        </w:tc>
        <w:tc>
          <w:tcPr>
            <w:tcW w:w="3474" w:type="dxa"/>
            <w:vAlign w:val="center"/>
          </w:tcPr>
          <w:p w:rsidR="00E00A44" w:rsidRPr="001A7005" w:rsidRDefault="00E00A44" w:rsidP="00DA0445">
            <w:pPr>
              <w:ind w:firstLine="0"/>
              <w:jc w:val="center"/>
            </w:pPr>
            <w:r w:rsidRPr="001A7005">
              <w:rPr>
                <w:lang w:val="en-US"/>
              </w:rPr>
              <w:t>Windows® XP/Windows Vista/Windows 7/</w:t>
            </w:r>
            <w:r>
              <w:rPr>
                <w:lang w:val="en-US"/>
              </w:rPr>
              <w:br/>
            </w:r>
            <w:r w:rsidRPr="001A7005">
              <w:rPr>
                <w:lang w:val="en-US"/>
              </w:rPr>
              <w:t>Windows 8</w:t>
            </w:r>
            <w:r>
              <w:rPr>
                <w:lang w:val="en-US"/>
              </w:rPr>
              <w:t>/Windows 10/Windows 11</w:t>
            </w:r>
            <w:r>
              <w:rPr>
                <w:lang w:val="en-US"/>
              </w:rPr>
              <w:br/>
            </w:r>
            <w:r>
              <w:t>(з останніми обновленнями)</w:t>
            </w:r>
          </w:p>
        </w:tc>
        <w:tc>
          <w:tcPr>
            <w:tcW w:w="3474" w:type="dxa"/>
            <w:vAlign w:val="center"/>
          </w:tcPr>
          <w:p w:rsidR="00E00A44" w:rsidRPr="0073732E" w:rsidRDefault="00E00A44" w:rsidP="00DA0445">
            <w:pPr>
              <w:ind w:firstLine="0"/>
              <w:jc w:val="center"/>
              <w:rPr>
                <w:lang w:val="en-US"/>
              </w:rPr>
            </w:pPr>
            <w:r w:rsidRPr="001A7005">
              <w:rPr>
                <w:lang w:val="en-US"/>
              </w:rPr>
              <w:t>Windows</w:t>
            </w:r>
            <w:r w:rsidRPr="004B0143">
              <w:t xml:space="preserve"> 7/</w:t>
            </w:r>
            <w:r w:rsidRPr="004B0143">
              <w:br/>
            </w:r>
            <w:r w:rsidRPr="001A7005">
              <w:rPr>
                <w:lang w:val="en-US"/>
              </w:rPr>
              <w:t>Windows</w:t>
            </w:r>
            <w:r w:rsidRPr="004B0143">
              <w:t xml:space="preserve"> 8/</w:t>
            </w:r>
            <w:r>
              <w:rPr>
                <w:lang w:val="en-US"/>
              </w:rPr>
              <w:t>Windows</w:t>
            </w:r>
            <w:r w:rsidRPr="004B0143">
              <w:t xml:space="preserve"> 10</w:t>
            </w:r>
            <w:r>
              <w:rPr>
                <w:lang w:val="en-US"/>
              </w:rPr>
              <w:t>/Windows 11</w:t>
            </w:r>
          </w:p>
          <w:p w:rsidR="00E00A44" w:rsidRPr="001A7005" w:rsidRDefault="00E00A44" w:rsidP="00DA0445">
            <w:pPr>
              <w:ind w:firstLine="0"/>
              <w:jc w:val="center"/>
            </w:pPr>
            <w:r>
              <w:t>(з останніми обновленнями)</w:t>
            </w:r>
          </w:p>
        </w:tc>
      </w:tr>
      <w:tr w:rsidR="00E00A44" w:rsidRPr="00D275F9" w:rsidTr="00DA0445">
        <w:tc>
          <w:tcPr>
            <w:tcW w:w="3473" w:type="dxa"/>
            <w:vAlign w:val="center"/>
          </w:tcPr>
          <w:p w:rsidR="00E00A44" w:rsidRDefault="00E00A44" w:rsidP="00DA0445">
            <w:pPr>
              <w:ind w:firstLine="0"/>
              <w:jc w:val="center"/>
            </w:pPr>
            <w:r>
              <w:t>Процесор</w:t>
            </w:r>
          </w:p>
        </w:tc>
        <w:tc>
          <w:tcPr>
            <w:tcW w:w="3474" w:type="dxa"/>
            <w:vAlign w:val="center"/>
          </w:tcPr>
          <w:p w:rsidR="00E00A44" w:rsidRDefault="00E00A44" w:rsidP="00DA0445">
            <w:pPr>
              <w:ind w:firstLine="0"/>
              <w:jc w:val="center"/>
            </w:pPr>
            <w:r w:rsidRPr="001A7005">
              <w:t>Intel® Pentium®</w:t>
            </w:r>
            <w:r>
              <w:t xml:space="preserve"> ІІІ </w:t>
            </w:r>
            <w:r>
              <w:br/>
              <w:t xml:space="preserve">1.0 </w:t>
            </w:r>
            <w:r w:rsidRPr="001A7005">
              <w:t>GHz</w:t>
            </w:r>
            <w:r>
              <w:t xml:space="preserve"> або </w:t>
            </w:r>
            <w:r>
              <w:br/>
            </w:r>
            <w:r w:rsidRPr="001A7005">
              <w:t>AMD Athlon™</w:t>
            </w:r>
            <w:r>
              <w:t xml:space="preserve"> 1.0 </w:t>
            </w:r>
            <w:r w:rsidRPr="001A7005">
              <w:t>GHz</w:t>
            </w:r>
          </w:p>
        </w:tc>
        <w:tc>
          <w:tcPr>
            <w:tcW w:w="3474" w:type="dxa"/>
            <w:vAlign w:val="center"/>
          </w:tcPr>
          <w:p w:rsidR="00E00A44" w:rsidRDefault="00E00A44" w:rsidP="00DA0445">
            <w:pPr>
              <w:ind w:firstLine="0"/>
              <w:jc w:val="center"/>
            </w:pPr>
            <w:r w:rsidRPr="001A7005">
              <w:t xml:space="preserve">Intel® Pentium® D </w:t>
            </w:r>
            <w:r>
              <w:t>або</w:t>
            </w:r>
            <w:r w:rsidRPr="001A7005">
              <w:t xml:space="preserve"> AMD Athlon™ 64 X2</w:t>
            </w:r>
          </w:p>
        </w:tc>
      </w:tr>
      <w:tr w:rsidR="00E00A44" w:rsidTr="00DA0445">
        <w:tc>
          <w:tcPr>
            <w:tcW w:w="3473" w:type="dxa"/>
            <w:vAlign w:val="center"/>
          </w:tcPr>
          <w:p w:rsidR="00E00A44" w:rsidRDefault="00E00A44" w:rsidP="00DA0445">
            <w:pPr>
              <w:ind w:firstLine="0"/>
              <w:jc w:val="center"/>
            </w:pPr>
            <w:r>
              <w:t>Оперативна пам'ять</w:t>
            </w:r>
          </w:p>
        </w:tc>
        <w:tc>
          <w:tcPr>
            <w:tcW w:w="3474" w:type="dxa"/>
            <w:vAlign w:val="center"/>
          </w:tcPr>
          <w:p w:rsidR="00E00A44" w:rsidRPr="004B0143" w:rsidRDefault="00E00A44" w:rsidP="00DA0445">
            <w:pPr>
              <w:ind w:firstLine="0"/>
              <w:jc w:val="center"/>
              <w:rPr>
                <w:lang w:val="en-US"/>
              </w:rPr>
            </w:pPr>
            <w:r>
              <w:t xml:space="preserve">256 </w:t>
            </w:r>
            <w:r>
              <w:rPr>
                <w:lang w:val="en-US"/>
              </w:rPr>
              <w:t>MB RAM (</w:t>
            </w:r>
            <w:r>
              <w:t xml:space="preserve">для </w:t>
            </w:r>
            <w:r w:rsidRPr="001A7005">
              <w:rPr>
                <w:lang w:val="en-US"/>
              </w:rPr>
              <w:t>Windows® XP</w:t>
            </w:r>
            <w:r>
              <w:rPr>
                <w:lang w:val="en-US"/>
              </w:rPr>
              <w:t>) / 1 GB RAM (</w:t>
            </w:r>
            <w:r>
              <w:t>для</w:t>
            </w:r>
            <w:r w:rsidRPr="004B0143">
              <w:rPr>
                <w:lang w:val="en-US"/>
              </w:rPr>
              <w:t xml:space="preserve"> Windows Vista/Windows 7/</w:t>
            </w:r>
          </w:p>
          <w:p w:rsidR="00E00A44" w:rsidRPr="001A7005" w:rsidRDefault="00E00A44" w:rsidP="00DA0445">
            <w:pPr>
              <w:ind w:firstLine="0"/>
              <w:jc w:val="center"/>
            </w:pPr>
            <w:r w:rsidRPr="001A7005">
              <w:t>Windows 8/Windows 10</w:t>
            </w:r>
            <w:r>
              <w:t>)</w:t>
            </w:r>
          </w:p>
        </w:tc>
        <w:tc>
          <w:tcPr>
            <w:tcW w:w="3474" w:type="dxa"/>
            <w:vAlign w:val="center"/>
          </w:tcPr>
          <w:p w:rsidR="00E00A44" w:rsidRPr="00351F7A" w:rsidRDefault="00E00A44" w:rsidP="00DA0445">
            <w:pPr>
              <w:ind w:firstLine="0"/>
              <w:jc w:val="center"/>
            </w:pPr>
            <w:r>
              <w:rPr>
                <w:lang w:val="en-US"/>
              </w:rPr>
              <w:t xml:space="preserve">2 GB RAM </w:t>
            </w:r>
          </w:p>
        </w:tc>
      </w:tr>
      <w:tr w:rsidR="00E00A44" w:rsidRPr="00D275F9" w:rsidTr="00DA0445">
        <w:tc>
          <w:tcPr>
            <w:tcW w:w="3473" w:type="dxa"/>
            <w:vAlign w:val="center"/>
          </w:tcPr>
          <w:p w:rsidR="00E00A44" w:rsidRDefault="00E00A44" w:rsidP="00DA0445">
            <w:pPr>
              <w:ind w:firstLine="0"/>
              <w:jc w:val="center"/>
            </w:pPr>
            <w:r>
              <w:t>Відеоадаптер</w:t>
            </w:r>
          </w:p>
        </w:tc>
        <w:tc>
          <w:tcPr>
            <w:tcW w:w="6948" w:type="dxa"/>
            <w:gridSpan w:val="2"/>
            <w:vAlign w:val="center"/>
          </w:tcPr>
          <w:p w:rsidR="00E00A44" w:rsidRDefault="00E00A44" w:rsidP="00DA0445">
            <w:pPr>
              <w:ind w:firstLine="0"/>
              <w:jc w:val="center"/>
            </w:pPr>
            <w:r w:rsidRPr="00426623">
              <w:t>Intel GMA 950 з відеопам'яттю об'ємом не менше 64 МБ (або сумісний аналог)</w:t>
            </w:r>
          </w:p>
        </w:tc>
      </w:tr>
      <w:tr w:rsidR="00E00A44" w:rsidTr="00DA0445">
        <w:tc>
          <w:tcPr>
            <w:tcW w:w="3473" w:type="dxa"/>
            <w:vAlign w:val="center"/>
          </w:tcPr>
          <w:p w:rsidR="00E00A44" w:rsidRPr="001A7005" w:rsidRDefault="00E00A44" w:rsidP="00DA0445">
            <w:pPr>
              <w:ind w:firstLine="0"/>
              <w:jc w:val="center"/>
            </w:pPr>
            <w:r>
              <w:t>Дисплей</w:t>
            </w:r>
          </w:p>
        </w:tc>
        <w:tc>
          <w:tcPr>
            <w:tcW w:w="3474" w:type="dxa"/>
            <w:vAlign w:val="center"/>
          </w:tcPr>
          <w:p w:rsidR="00E00A44" w:rsidRDefault="00E00A44" w:rsidP="00DA0445">
            <w:pPr>
              <w:ind w:firstLine="0"/>
              <w:jc w:val="center"/>
            </w:pPr>
            <w:r>
              <w:t>800х600</w:t>
            </w:r>
          </w:p>
        </w:tc>
        <w:tc>
          <w:tcPr>
            <w:tcW w:w="3474" w:type="dxa"/>
            <w:vAlign w:val="center"/>
          </w:tcPr>
          <w:p w:rsidR="00E00A44" w:rsidRDefault="00E00A44" w:rsidP="00DA0445">
            <w:pPr>
              <w:ind w:firstLine="0"/>
              <w:jc w:val="center"/>
            </w:pPr>
            <w:r>
              <w:t>1024х768 або краще</w:t>
            </w:r>
          </w:p>
        </w:tc>
      </w:tr>
    </w:tbl>
    <w:p w:rsidR="00E00A44" w:rsidRPr="0073732E" w:rsidRDefault="00E00A44" w:rsidP="00E00A44">
      <w:pPr>
        <w:ind w:firstLine="0"/>
        <w:rPr>
          <w:lang w:val="en-US"/>
        </w:rPr>
      </w:pPr>
    </w:p>
    <w:p w:rsidR="00781BE3" w:rsidRDefault="00781BE3" w:rsidP="00781BE3">
      <w:pPr>
        <w:rPr>
          <w:lang w:val="uk-UA"/>
        </w:rPr>
      </w:pPr>
    </w:p>
    <w:p w:rsidR="00781BE3" w:rsidRDefault="00781BE3" w:rsidP="00781BE3">
      <w:pPr>
        <w:pStyle w:val="1"/>
        <w:rPr>
          <w:lang w:val="uk-UA"/>
        </w:rPr>
      </w:pPr>
      <w:bookmarkStart w:id="27" w:name="_Toc104627212"/>
      <w:r>
        <w:rPr>
          <w:lang w:val="uk-UA"/>
        </w:rPr>
        <w:lastRenderedPageBreak/>
        <w:t>Аналіз результатів</w:t>
      </w:r>
      <w:bookmarkEnd w:id="27"/>
    </w:p>
    <w:p w:rsidR="00781BE3" w:rsidRDefault="004E7735" w:rsidP="00781BE3">
      <w:pPr>
        <w:rPr>
          <w:lang w:val="uk-UA"/>
        </w:rPr>
      </w:pPr>
      <w:r>
        <w:rPr>
          <w:lang w:val="uk-UA"/>
        </w:rPr>
        <w:t>Під час курсової роботи було розроблено гру «Морський бій» з використанням ООП. Були описані алгоритми, програмне забезпечення з таблицею усіх методів класів та діаграма класів. Тестування програми було виконано успішно при всіх можливих налаштування, і програма видає очікуваний результат, що підтверджує правильність її роботи. Наведені системні вимоги щодо використання програми.</w:t>
      </w:r>
    </w:p>
    <w:p w:rsidR="00781BE3" w:rsidRPr="004E7735" w:rsidRDefault="00781BE3" w:rsidP="00781BE3">
      <w:pPr>
        <w:pStyle w:val="-"/>
      </w:pPr>
      <w:bookmarkStart w:id="28" w:name="_Toc104627213"/>
      <w:r w:rsidRPr="004E7735">
        <w:lastRenderedPageBreak/>
        <w:t>Висновки</w:t>
      </w:r>
      <w:bookmarkEnd w:id="28"/>
    </w:p>
    <w:p w:rsidR="00781BE3" w:rsidRDefault="00781BE3" w:rsidP="00781BE3">
      <w:pPr>
        <w:pStyle w:val="-"/>
      </w:pPr>
      <w:bookmarkStart w:id="29" w:name="_Toc104627214"/>
      <w:r>
        <w:lastRenderedPageBreak/>
        <w:t>Перелік посилань</w:t>
      </w:r>
      <w:bookmarkEnd w:id="29"/>
    </w:p>
    <w:p w:rsidR="00F81BF3" w:rsidRPr="006C2C33" w:rsidRDefault="00F81BF3" w:rsidP="00F81BF3">
      <w:pPr>
        <w:pStyle w:val="-0"/>
      </w:pPr>
      <w:bookmarkStart w:id="30" w:name="_Toc63282331"/>
      <w:bookmarkStart w:id="31" w:name="_Toc104627215"/>
      <w:bookmarkStart w:id="32" w:name="_GoBack"/>
      <w:bookmarkEnd w:id="32"/>
      <w:r w:rsidRPr="006C2C33">
        <w:lastRenderedPageBreak/>
        <w:t>Додаток</w:t>
      </w:r>
      <w:r>
        <w:t xml:space="preserve"> </w:t>
      </w:r>
      <w:r w:rsidRPr="006C2C33">
        <w:t>А Технічне завдання</w:t>
      </w:r>
      <w:bookmarkEnd w:id="30"/>
      <w:bookmarkEnd w:id="31"/>
    </w:p>
    <w:p w:rsidR="00F81BF3" w:rsidRPr="006C2C33" w:rsidRDefault="00F81BF3" w:rsidP="00F81BF3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F81BF3" w:rsidRPr="006C2C33" w:rsidRDefault="00F81BF3" w:rsidP="00F81BF3">
      <w:pPr>
        <w:pStyle w:val="Normal1"/>
        <w:jc w:val="center"/>
        <w:rPr>
          <w:sz w:val="28"/>
          <w:szCs w:val="28"/>
          <w:lang w:val="uk-UA"/>
        </w:rPr>
      </w:pPr>
    </w:p>
    <w:p w:rsidR="00F81BF3" w:rsidRPr="006C2C33" w:rsidRDefault="00F81BF3" w:rsidP="00F81BF3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:rsidR="00F81BF3" w:rsidRPr="006C2C33" w:rsidRDefault="00F81BF3" w:rsidP="00F81BF3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:rsidR="00F81BF3" w:rsidRPr="006C2C33" w:rsidRDefault="00F81BF3" w:rsidP="00F81BF3">
      <w:pPr>
        <w:shd w:val="clear" w:color="auto" w:fill="FFFFFF"/>
        <w:ind w:right="6"/>
        <w:jc w:val="center"/>
        <w:rPr>
          <w:szCs w:val="28"/>
        </w:rPr>
      </w:pPr>
    </w:p>
    <w:p w:rsidR="00F81BF3" w:rsidRPr="006C2C33" w:rsidRDefault="00F81BF3" w:rsidP="00F81BF3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:rsidR="00F81BF3" w:rsidRPr="006C2C33" w:rsidRDefault="00F81BF3" w:rsidP="00F81BF3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__________________ </w:t>
      </w:r>
    </w:p>
    <w:p w:rsidR="00F81BF3" w:rsidRPr="006C2C33" w:rsidRDefault="00F81BF3" w:rsidP="00F81BF3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«___»__________________201_ р.</w:t>
      </w:r>
    </w:p>
    <w:p w:rsidR="00F81BF3" w:rsidRPr="006C2C33" w:rsidRDefault="00F81BF3" w:rsidP="00F81BF3">
      <w:pPr>
        <w:shd w:val="clear" w:color="auto" w:fill="FFFFFF"/>
        <w:ind w:right="6" w:firstLine="4820"/>
        <w:rPr>
          <w:szCs w:val="28"/>
        </w:rPr>
      </w:pPr>
    </w:p>
    <w:p w:rsidR="00F81BF3" w:rsidRPr="006C2C33" w:rsidRDefault="00F81BF3" w:rsidP="00F81BF3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:rsidR="00F81BF3" w:rsidRPr="006C2C33" w:rsidRDefault="00F81BF3" w:rsidP="00F81BF3">
      <w:pPr>
        <w:shd w:val="clear" w:color="auto" w:fill="FFFFFF"/>
        <w:ind w:left="4248" w:right="6" w:firstLine="708"/>
        <w:rPr>
          <w:szCs w:val="28"/>
        </w:rPr>
      </w:pPr>
      <w:r>
        <w:rPr>
          <w:szCs w:val="28"/>
        </w:rPr>
        <w:t xml:space="preserve"> Студент ___Панченко Сергій</w:t>
      </w:r>
      <w:proofErr w:type="gramStart"/>
      <w:r>
        <w:rPr>
          <w:szCs w:val="28"/>
        </w:rPr>
        <w:t xml:space="preserve"> В</w:t>
      </w:r>
      <w:proofErr w:type="gramEnd"/>
      <w:r>
        <w:rPr>
          <w:szCs w:val="28"/>
        </w:rPr>
        <w:t>італійович</w:t>
      </w:r>
      <w:r w:rsidRPr="006C2C33">
        <w:rPr>
          <w:i/>
          <w:szCs w:val="28"/>
        </w:rPr>
        <w:t>__________</w:t>
      </w:r>
    </w:p>
    <w:p w:rsidR="00F81BF3" w:rsidRPr="006C2C33" w:rsidRDefault="00F81BF3" w:rsidP="00F81BF3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«___» __________________201_ р.</w:t>
      </w:r>
    </w:p>
    <w:p w:rsidR="00F81BF3" w:rsidRPr="006C2C33" w:rsidRDefault="00F81BF3" w:rsidP="00F81BF3">
      <w:pPr>
        <w:shd w:val="clear" w:color="auto" w:fill="FFFFFF"/>
        <w:ind w:right="6"/>
        <w:rPr>
          <w:b/>
          <w:bCs/>
          <w:szCs w:val="28"/>
        </w:rPr>
      </w:pPr>
    </w:p>
    <w:p w:rsidR="00F81BF3" w:rsidRPr="006C2C33" w:rsidRDefault="00F81BF3" w:rsidP="00F81BF3">
      <w:pPr>
        <w:shd w:val="clear" w:color="auto" w:fill="FFFFFF"/>
        <w:ind w:right="6"/>
        <w:rPr>
          <w:b/>
          <w:bCs/>
          <w:szCs w:val="28"/>
        </w:rPr>
      </w:pPr>
    </w:p>
    <w:p w:rsidR="00F81BF3" w:rsidRPr="006C2C33" w:rsidRDefault="00F81BF3" w:rsidP="00F81BF3">
      <w:pPr>
        <w:shd w:val="clear" w:color="auto" w:fill="FFFFFF"/>
        <w:ind w:right="6"/>
        <w:rPr>
          <w:b/>
          <w:bCs/>
          <w:szCs w:val="28"/>
        </w:rPr>
      </w:pPr>
    </w:p>
    <w:p w:rsidR="00F81BF3" w:rsidRPr="006C2C33" w:rsidRDefault="00F81BF3" w:rsidP="00F81BF3">
      <w:pPr>
        <w:shd w:val="clear" w:color="auto" w:fill="FFFFFF"/>
        <w:ind w:right="6" w:firstLine="0"/>
        <w:jc w:val="center"/>
        <w:rPr>
          <w:bCs/>
          <w:szCs w:val="28"/>
        </w:rPr>
      </w:pPr>
      <w:proofErr w:type="gramStart"/>
      <w:r w:rsidRPr="006C2C33">
        <w:rPr>
          <w:bCs/>
          <w:szCs w:val="28"/>
        </w:rPr>
        <w:t>ТЕХН</w:t>
      </w:r>
      <w:proofErr w:type="gramEnd"/>
      <w:r w:rsidRPr="006C2C33">
        <w:rPr>
          <w:bCs/>
          <w:szCs w:val="28"/>
        </w:rPr>
        <w:t>ІЧНЕ ЗАВДАННЯ</w:t>
      </w:r>
    </w:p>
    <w:p w:rsidR="00F81BF3" w:rsidRPr="006C2C33" w:rsidRDefault="00F81BF3" w:rsidP="00F81BF3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:rsidR="00F81BF3" w:rsidRPr="006C2C33" w:rsidRDefault="00F81BF3" w:rsidP="00F81BF3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на тему: &lt;</w:t>
      </w:r>
      <w:r w:rsidRPr="006C2C33">
        <w:rPr>
          <w:i/>
          <w:szCs w:val="28"/>
        </w:rPr>
        <w:t>Тема курсової роботи</w:t>
      </w:r>
      <w:r w:rsidRPr="006C2C33">
        <w:rPr>
          <w:szCs w:val="28"/>
        </w:rPr>
        <w:t>&gt;</w:t>
      </w:r>
    </w:p>
    <w:p w:rsidR="00F81BF3" w:rsidRPr="006C2C33" w:rsidRDefault="00F81BF3" w:rsidP="00F81BF3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:rsidR="00F81BF3" w:rsidRPr="0064008F" w:rsidRDefault="00F81BF3" w:rsidP="00F81BF3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:rsidR="00F81BF3" w:rsidRDefault="00F81BF3" w:rsidP="00F81BF3"/>
    <w:p w:rsidR="00F81BF3" w:rsidRDefault="00F81BF3" w:rsidP="00F81BF3"/>
    <w:p w:rsidR="00F81BF3" w:rsidRDefault="00F81BF3" w:rsidP="00F81BF3"/>
    <w:p w:rsidR="00F81BF3" w:rsidRDefault="00F81BF3" w:rsidP="00F81BF3"/>
    <w:p w:rsidR="00F81BF3" w:rsidRDefault="00F81BF3" w:rsidP="00F81BF3"/>
    <w:p w:rsidR="00F81BF3" w:rsidRDefault="00F81BF3" w:rsidP="00F81BF3"/>
    <w:p w:rsidR="00F81BF3" w:rsidRDefault="00F81BF3" w:rsidP="00F81BF3">
      <w:pPr>
        <w:rPr>
          <w:lang w:val="en-US"/>
        </w:rPr>
      </w:pPr>
    </w:p>
    <w:p w:rsidR="00F81BF3" w:rsidRPr="00B66E64" w:rsidRDefault="00F81BF3" w:rsidP="00F81BF3">
      <w:pPr>
        <w:rPr>
          <w:lang w:val="en-US"/>
        </w:rPr>
      </w:pPr>
    </w:p>
    <w:p w:rsidR="00F81BF3" w:rsidRDefault="00F81BF3" w:rsidP="00F81BF3"/>
    <w:p w:rsidR="00F81BF3" w:rsidRPr="0064008F" w:rsidRDefault="00F81BF3" w:rsidP="00F81BF3">
      <w:pPr>
        <w:ind w:firstLine="0"/>
        <w:jc w:val="center"/>
      </w:pPr>
      <w:r>
        <w:t>Київ 20</w:t>
      </w:r>
      <w:r>
        <w:rPr>
          <w:lang w:val="en-US"/>
        </w:rPr>
        <w:t>2</w:t>
      </w:r>
      <w:r>
        <w:t>_</w:t>
      </w:r>
    </w:p>
    <w:p w:rsidR="00F81BF3" w:rsidRPr="00FC514B" w:rsidRDefault="00F81BF3" w:rsidP="00F81BF3">
      <w:pPr>
        <w:pStyle w:val="a3"/>
        <w:numPr>
          <w:ilvl w:val="1"/>
          <w:numId w:val="38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>Мет</w:t>
      </w:r>
      <w:r>
        <w:rPr>
          <w:szCs w:val="28"/>
        </w:rPr>
        <w:t xml:space="preserve">ою курсової роботи є розробка </w:t>
      </w:r>
      <w:r>
        <w:t>гри "Морський бій"</w:t>
      </w:r>
      <w:r w:rsidRPr="00FC514B">
        <w:rPr>
          <w:szCs w:val="28"/>
        </w:rPr>
        <w:t xml:space="preserve"> </w:t>
      </w:r>
    </w:p>
    <w:p w:rsidR="00F81BF3" w:rsidRPr="0064008F" w:rsidRDefault="00F81BF3" w:rsidP="00F81BF3">
      <w:pPr>
        <w:pStyle w:val="a3"/>
        <w:numPr>
          <w:ilvl w:val="1"/>
          <w:numId w:val="38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«_____»</w:t>
      </w:r>
      <w:r>
        <w:rPr>
          <w:bCs/>
          <w:szCs w:val="28"/>
          <w:u w:val="single"/>
        </w:rPr>
        <w:t>___________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:rsidR="00F81BF3" w:rsidRPr="0064008F" w:rsidRDefault="00F81BF3" w:rsidP="00F81BF3">
      <w:pPr>
        <w:pStyle w:val="a3"/>
        <w:numPr>
          <w:ilvl w:val="1"/>
          <w:numId w:val="38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:rsidR="00F81BF3" w:rsidRPr="003417EF" w:rsidRDefault="00F81BF3" w:rsidP="00F81BF3">
      <w:pPr>
        <w:pStyle w:val="a3"/>
        <w:numPr>
          <w:ilvl w:val="1"/>
          <w:numId w:val="38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:rsidR="00F81BF3" w:rsidRPr="0082642C" w:rsidRDefault="00F81BF3" w:rsidP="00F81BF3">
      <w:pPr>
        <w:pStyle w:val="a3"/>
        <w:numPr>
          <w:ilvl w:val="0"/>
          <w:numId w:val="39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:rsidR="00F81BF3" w:rsidRPr="00974D92" w:rsidRDefault="00F81BF3" w:rsidP="00F81BF3">
      <w:pPr>
        <w:pStyle w:val="a3"/>
        <w:numPr>
          <w:ilvl w:val="0"/>
          <w:numId w:val="40"/>
        </w:numPr>
        <w:tabs>
          <w:tab w:val="left" w:pos="1701"/>
        </w:tabs>
        <w:ind w:left="1418" w:firstLine="0"/>
        <w:rPr>
          <w:szCs w:val="28"/>
        </w:rPr>
      </w:pPr>
      <w:r>
        <w:t>розставляти кораблі на ігровому полі</w:t>
      </w:r>
    </w:p>
    <w:p w:rsidR="00F81BF3" w:rsidRPr="00974D92" w:rsidRDefault="00F81BF3" w:rsidP="00F81BF3">
      <w:pPr>
        <w:pStyle w:val="a3"/>
        <w:numPr>
          <w:ilvl w:val="0"/>
          <w:numId w:val="40"/>
        </w:numPr>
        <w:tabs>
          <w:tab w:val="left" w:pos="1701"/>
        </w:tabs>
        <w:ind w:left="1418" w:firstLine="0"/>
        <w:rPr>
          <w:szCs w:val="28"/>
        </w:rPr>
      </w:pPr>
      <w:r>
        <w:t>контролювати правильність їх розстановки</w:t>
      </w:r>
    </w:p>
    <w:p w:rsidR="00F81BF3" w:rsidRPr="00974D92" w:rsidRDefault="00F81BF3" w:rsidP="00F81BF3">
      <w:pPr>
        <w:pStyle w:val="a3"/>
        <w:numPr>
          <w:ilvl w:val="0"/>
          <w:numId w:val="40"/>
        </w:numPr>
        <w:tabs>
          <w:tab w:val="left" w:pos="1701"/>
        </w:tabs>
        <w:ind w:left="1418" w:firstLine="0"/>
        <w:rPr>
          <w:szCs w:val="28"/>
        </w:rPr>
      </w:pPr>
      <w:r>
        <w:t>давати противникам можливість почергово робити ходи</w:t>
      </w:r>
    </w:p>
    <w:p w:rsidR="00F81BF3" w:rsidRPr="00974D92" w:rsidRDefault="00F81BF3" w:rsidP="00F81BF3">
      <w:pPr>
        <w:pStyle w:val="a3"/>
        <w:numPr>
          <w:ilvl w:val="0"/>
          <w:numId w:val="40"/>
        </w:numPr>
        <w:tabs>
          <w:tab w:val="left" w:pos="1701"/>
        </w:tabs>
        <w:ind w:left="1418" w:firstLine="0"/>
        <w:rPr>
          <w:szCs w:val="28"/>
        </w:rPr>
      </w:pPr>
      <w:r>
        <w:t>видавати інформаційні повідомлення про завершення гр</w:t>
      </w:r>
      <w:proofErr w:type="gramStart"/>
      <w:r>
        <w:t>и(</w:t>
      </w:r>
      <w:proofErr w:type="gramEnd"/>
      <w:r>
        <w:t xml:space="preserve"> хто переміг )</w:t>
      </w:r>
    </w:p>
    <w:p w:rsidR="00F81BF3" w:rsidRPr="00974D92" w:rsidRDefault="00F81BF3" w:rsidP="00F81BF3">
      <w:pPr>
        <w:pStyle w:val="a3"/>
        <w:numPr>
          <w:ilvl w:val="0"/>
          <w:numId w:val="40"/>
        </w:numPr>
        <w:tabs>
          <w:tab w:val="left" w:pos="1701"/>
        </w:tabs>
        <w:ind w:left="1418" w:firstLine="0"/>
        <w:rPr>
          <w:szCs w:val="28"/>
        </w:rPr>
      </w:pPr>
      <w:r>
        <w:t>в якості одного з гравців виступає комп'ютер</w:t>
      </w:r>
    </w:p>
    <w:p w:rsidR="00F81BF3" w:rsidRDefault="00F81BF3" w:rsidP="00F81BF3">
      <w:pPr>
        <w:pStyle w:val="a3"/>
        <w:numPr>
          <w:ilvl w:val="0"/>
          <w:numId w:val="40"/>
        </w:numPr>
        <w:tabs>
          <w:tab w:val="left" w:pos="1701"/>
        </w:tabs>
        <w:rPr>
          <w:szCs w:val="28"/>
        </w:rPr>
      </w:pPr>
      <w:r w:rsidRPr="00C57CE6">
        <w:rPr>
          <w:szCs w:val="28"/>
        </w:rPr>
        <w:t>малювати мапу</w:t>
      </w:r>
    </w:p>
    <w:p w:rsidR="00F81BF3" w:rsidRPr="00C57CE6" w:rsidRDefault="00F81BF3" w:rsidP="00F81BF3">
      <w:pPr>
        <w:pStyle w:val="a3"/>
        <w:numPr>
          <w:ilvl w:val="0"/>
          <w:numId w:val="40"/>
        </w:numPr>
        <w:tabs>
          <w:tab w:val="left" w:pos="1701"/>
        </w:tabs>
        <w:rPr>
          <w:szCs w:val="28"/>
        </w:rPr>
      </w:pPr>
      <w:r w:rsidRPr="00C57CE6">
        <w:rPr>
          <w:szCs w:val="28"/>
        </w:rPr>
        <w:t>позначати пошкоджені кораблі</w:t>
      </w:r>
    </w:p>
    <w:p w:rsidR="00F81BF3" w:rsidRPr="003417EF" w:rsidRDefault="00F81BF3" w:rsidP="00F81BF3">
      <w:pPr>
        <w:pStyle w:val="a3"/>
        <w:numPr>
          <w:ilvl w:val="0"/>
          <w:numId w:val="40"/>
        </w:numPr>
        <w:tabs>
          <w:tab w:val="left" w:pos="1701"/>
        </w:tabs>
        <w:ind w:left="1418" w:firstLine="0"/>
        <w:rPr>
          <w:szCs w:val="28"/>
        </w:rPr>
      </w:pPr>
      <w:r w:rsidRPr="0064008F">
        <w:t>&lt;</w:t>
      </w:r>
      <w:r>
        <w:rPr>
          <w:i/>
        </w:rPr>
        <w:t xml:space="preserve"> вимоги до </w:t>
      </w:r>
      <w:r w:rsidRPr="009353D0">
        <w:rPr>
          <w:i/>
        </w:rPr>
        <w:t>функц</w:t>
      </w:r>
      <w:r>
        <w:rPr>
          <w:i/>
        </w:rPr>
        <w:t>і</w:t>
      </w:r>
      <w:r w:rsidRPr="009353D0">
        <w:rPr>
          <w:i/>
        </w:rPr>
        <w:t>ональн</w:t>
      </w:r>
      <w:r>
        <w:rPr>
          <w:i/>
        </w:rPr>
        <w:t>их</w:t>
      </w:r>
      <w:r w:rsidRPr="009353D0">
        <w:rPr>
          <w:i/>
        </w:rPr>
        <w:t xml:space="preserve"> характеристик</w:t>
      </w:r>
      <w:r>
        <w:rPr>
          <w:lang w:val="en-US"/>
        </w:rPr>
        <w:t>&gt;</w:t>
      </w:r>
      <w:r w:rsidRPr="0082642C">
        <w:rPr>
          <w:szCs w:val="28"/>
        </w:rPr>
        <w:t>.</w:t>
      </w:r>
      <w:r>
        <w:rPr>
          <w:szCs w:val="28"/>
        </w:rPr>
        <w:t xml:space="preserve"> </w:t>
      </w:r>
    </w:p>
    <w:p w:rsidR="00F81BF3" w:rsidRDefault="00F81BF3" w:rsidP="00F81BF3">
      <w:pPr>
        <w:pStyle w:val="a3"/>
        <w:numPr>
          <w:ilvl w:val="0"/>
          <w:numId w:val="39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:rsidR="00F81BF3" w:rsidRDefault="00F81BF3" w:rsidP="00F81BF3">
      <w:pPr>
        <w:pStyle w:val="a3"/>
        <w:numPr>
          <w:ilvl w:val="0"/>
          <w:numId w:val="40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Програма </w:t>
      </w:r>
      <w:proofErr w:type="gramStart"/>
      <w:r>
        <w:rPr>
          <w:szCs w:val="28"/>
        </w:rPr>
        <w:t>повинна</w:t>
      </w:r>
      <w:proofErr w:type="gramEnd"/>
      <w:r>
        <w:rPr>
          <w:szCs w:val="28"/>
        </w:rPr>
        <w:t xml:space="preserve"> мати головне меню з опціями, де користувач може обрати, чи він грає з іншою людиною чи комп’ютером.</w:t>
      </w:r>
    </w:p>
    <w:p w:rsidR="00F81BF3" w:rsidRDefault="00F81BF3" w:rsidP="00F81BF3">
      <w:pPr>
        <w:pStyle w:val="a3"/>
        <w:numPr>
          <w:ilvl w:val="0"/>
          <w:numId w:val="40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Ігрове поле має мати 4 мапи, де позначені власні кораблі та противника</w:t>
      </w:r>
      <w:r>
        <w:rPr>
          <w:szCs w:val="28"/>
          <w:lang w:val="en-US"/>
        </w:rPr>
        <w:t>;</w:t>
      </w:r>
      <w:r>
        <w:rPr>
          <w:szCs w:val="28"/>
        </w:rPr>
        <w:t xml:space="preserve"> по 2 мапи </w:t>
      </w:r>
      <w:proofErr w:type="gramStart"/>
      <w:r>
        <w:rPr>
          <w:szCs w:val="28"/>
        </w:rPr>
        <w:t>на</w:t>
      </w:r>
      <w:proofErr w:type="gramEnd"/>
      <w:r>
        <w:rPr>
          <w:szCs w:val="28"/>
        </w:rPr>
        <w:t xml:space="preserve"> кожного гравця</w:t>
      </w:r>
    </w:p>
    <w:p w:rsidR="00F81BF3" w:rsidRDefault="00F81BF3" w:rsidP="00F81BF3">
      <w:pPr>
        <w:pStyle w:val="a3"/>
        <w:numPr>
          <w:ilvl w:val="0"/>
          <w:numId w:val="40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</w:t>
      </w:r>
      <w:proofErr w:type="gramStart"/>
      <w:r w:rsidRPr="001978B9">
        <w:rPr>
          <w:szCs w:val="28"/>
        </w:rPr>
        <w:t>техн</w:t>
      </w:r>
      <w:proofErr w:type="gramEnd"/>
      <w:r w:rsidRPr="001978B9">
        <w:rPr>
          <w:szCs w:val="28"/>
        </w:rPr>
        <w:t xml:space="preserve">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ДЕСТам:</w:t>
      </w:r>
    </w:p>
    <w:p w:rsidR="00F81BF3" w:rsidRPr="0064008F" w:rsidRDefault="00F81BF3" w:rsidP="00F81BF3">
      <w:pPr>
        <w:ind w:left="1701" w:firstLine="0"/>
      </w:pPr>
      <w:r w:rsidRPr="0064008F">
        <w:t>ГОСТ 29.401 - 78 - Текст програми. Вимоги до змісту та оформлення.</w:t>
      </w:r>
    </w:p>
    <w:p w:rsidR="00F81BF3" w:rsidRPr="0064008F" w:rsidRDefault="00F81BF3" w:rsidP="00F81BF3">
      <w:pPr>
        <w:ind w:left="1701" w:firstLine="0"/>
      </w:pPr>
      <w:r w:rsidRPr="0064008F">
        <w:t>ГОСТ 19.106 - 78 - Вимоги до програмної документації.</w:t>
      </w:r>
    </w:p>
    <w:p w:rsidR="00F81BF3" w:rsidRDefault="00F81BF3" w:rsidP="00F81BF3">
      <w:pPr>
        <w:ind w:left="1701" w:firstLine="0"/>
      </w:pPr>
      <w:r w:rsidRPr="0064008F">
        <w:lastRenderedPageBreak/>
        <w:t xml:space="preserve">ГОСТ 7.1 - 84 та ДСТУ 3008 - </w:t>
      </w:r>
      <w:r>
        <w:t>2015</w:t>
      </w:r>
      <w:r w:rsidRPr="0064008F">
        <w:t xml:space="preserve"> - Розробка </w:t>
      </w:r>
      <w:proofErr w:type="gramStart"/>
      <w:r w:rsidRPr="0064008F">
        <w:t>техн</w:t>
      </w:r>
      <w:proofErr w:type="gramEnd"/>
      <w:r w:rsidRPr="0064008F">
        <w:t>ічної документації.</w:t>
      </w:r>
    </w:p>
    <w:p w:rsidR="00F81BF3" w:rsidRPr="0064008F" w:rsidRDefault="00F81BF3" w:rsidP="00F81BF3">
      <w:pPr>
        <w:rPr>
          <w:sz w:val="2"/>
          <w:szCs w:val="2"/>
        </w:rPr>
      </w:pPr>
    </w:p>
    <w:p w:rsidR="00F81BF3" w:rsidRPr="0064008F" w:rsidRDefault="00F81BF3" w:rsidP="00F81BF3">
      <w:pPr>
        <w:pStyle w:val="a3"/>
        <w:numPr>
          <w:ilvl w:val="1"/>
          <w:numId w:val="38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:rsidR="00F81BF3" w:rsidRPr="00D133D2" w:rsidRDefault="00F81BF3" w:rsidP="00F81BF3">
      <w:pPr>
        <w:pStyle w:val="a3"/>
        <w:numPr>
          <w:ilvl w:val="0"/>
          <w:numId w:val="41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(до__.__.20</w:t>
      </w:r>
      <w:r>
        <w:rPr>
          <w:szCs w:val="28"/>
          <w:lang w:val="en-US"/>
        </w:rPr>
        <w:t>2</w:t>
      </w:r>
      <w:r w:rsidRPr="00D133D2">
        <w:rPr>
          <w:szCs w:val="28"/>
        </w:rPr>
        <w:t>_ р.)</w:t>
      </w:r>
    </w:p>
    <w:p w:rsidR="00F81BF3" w:rsidRDefault="00F81BF3" w:rsidP="00F81BF3">
      <w:pPr>
        <w:pStyle w:val="a3"/>
        <w:numPr>
          <w:ilvl w:val="0"/>
          <w:numId w:val="41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</w:t>
      </w:r>
      <w:proofErr w:type="gramStart"/>
      <w:r>
        <w:t>арх</w:t>
      </w:r>
      <w:proofErr w:type="gramEnd"/>
      <w:r>
        <w:t xml:space="preserve">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>
        <w:rPr>
          <w:szCs w:val="28"/>
          <w:lang w:val="en-US"/>
        </w:rPr>
        <w:t>2</w:t>
      </w:r>
      <w:r w:rsidRPr="00D133D2">
        <w:rPr>
          <w:szCs w:val="28"/>
        </w:rPr>
        <w:t>_р.)</w:t>
      </w:r>
    </w:p>
    <w:p w:rsidR="00F81BF3" w:rsidRPr="00D133D2" w:rsidRDefault="00F81BF3" w:rsidP="00F81BF3">
      <w:pPr>
        <w:pStyle w:val="a3"/>
        <w:numPr>
          <w:ilvl w:val="0"/>
          <w:numId w:val="41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</w:t>
      </w:r>
      <w:r>
        <w:rPr>
          <w:bCs/>
          <w:szCs w:val="28"/>
          <w:lang w:val="en-US"/>
        </w:rPr>
        <w:t>2</w:t>
      </w:r>
      <w:r w:rsidRPr="00D133D2">
        <w:rPr>
          <w:bCs/>
          <w:szCs w:val="28"/>
        </w:rPr>
        <w:t>_р.)</w:t>
      </w:r>
    </w:p>
    <w:p w:rsidR="00F81BF3" w:rsidRPr="00D133D2" w:rsidRDefault="00F81BF3" w:rsidP="00F81BF3">
      <w:pPr>
        <w:pStyle w:val="a3"/>
        <w:numPr>
          <w:ilvl w:val="0"/>
          <w:numId w:val="41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</w:t>
      </w:r>
      <w:r>
        <w:rPr>
          <w:bCs/>
          <w:szCs w:val="28"/>
          <w:lang w:val="en-US"/>
        </w:rPr>
        <w:t>2</w:t>
      </w:r>
      <w:r w:rsidRPr="00D133D2">
        <w:rPr>
          <w:bCs/>
          <w:szCs w:val="28"/>
        </w:rPr>
        <w:t>_р.)</w:t>
      </w:r>
    </w:p>
    <w:p w:rsidR="00F81BF3" w:rsidRPr="00D133D2" w:rsidRDefault="00F81BF3" w:rsidP="00F81BF3">
      <w:pPr>
        <w:pStyle w:val="a3"/>
        <w:numPr>
          <w:ilvl w:val="0"/>
          <w:numId w:val="41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>
        <w:rPr>
          <w:bCs/>
          <w:szCs w:val="28"/>
          <w:lang w:val="en-US"/>
        </w:rPr>
        <w:t>2</w:t>
      </w:r>
      <w:r w:rsidRPr="00D133D2">
        <w:rPr>
          <w:bCs/>
          <w:szCs w:val="28"/>
        </w:rPr>
        <w:t>_ р.).</w:t>
      </w:r>
    </w:p>
    <w:p w:rsidR="00F81BF3" w:rsidRPr="0064008F" w:rsidRDefault="00F81BF3" w:rsidP="00F81BF3">
      <w:pPr>
        <w:pStyle w:val="a3"/>
        <w:numPr>
          <w:ilvl w:val="0"/>
          <w:numId w:val="41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  <w:lang w:val="en-US"/>
        </w:rPr>
        <w:t>2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F81BF3" w:rsidRPr="004D6336" w:rsidRDefault="00F81BF3" w:rsidP="00F81BF3">
      <w:pPr>
        <w:pStyle w:val="a3"/>
        <w:numPr>
          <w:ilvl w:val="1"/>
          <w:numId w:val="38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 xml:space="preserve">Поточні результати роботи над </w:t>
      </w:r>
      <w:proofErr w:type="gramStart"/>
      <w:r w:rsidRPr="004D6336">
        <w:rPr>
          <w:szCs w:val="28"/>
        </w:rPr>
        <w:t>КР</w:t>
      </w:r>
      <w:proofErr w:type="gramEnd"/>
      <w:r w:rsidRPr="004D6336">
        <w:rPr>
          <w:szCs w:val="28"/>
        </w:rPr>
        <w:t xml:space="preserve">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</w:t>
      </w:r>
      <w:proofErr w:type="gramStart"/>
      <w:r w:rsidRPr="004D6336">
        <w:rPr>
          <w:szCs w:val="28"/>
          <w:lang w:eastAsia="uk-UA"/>
        </w:rPr>
        <w:t>п</w:t>
      </w:r>
      <w:proofErr w:type="gramEnd"/>
      <w:r w:rsidRPr="004D6336">
        <w:rPr>
          <w:szCs w:val="28"/>
          <w:lang w:eastAsia="uk-UA"/>
        </w:rPr>
        <w:t xml:space="preserve">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:rsidR="004E7735" w:rsidRPr="00F81BF3" w:rsidRDefault="004E7735" w:rsidP="00F81BF3">
      <w:pPr>
        <w:rPr>
          <w:lang w:val="uk-UA"/>
        </w:rPr>
      </w:pPr>
    </w:p>
    <w:p w:rsidR="00F81BF3" w:rsidRDefault="00F81BF3" w:rsidP="00F81BF3">
      <w:pPr>
        <w:pStyle w:val="-0"/>
      </w:pPr>
      <w:bookmarkStart w:id="33" w:name="_Toc104627216"/>
      <w:r>
        <w:lastRenderedPageBreak/>
        <w:t>ДОДАТОК Б Лістинг</w:t>
      </w:r>
      <w:bookmarkEnd w:id="33"/>
    </w:p>
    <w:p w:rsidR="00F81BF3" w:rsidRPr="00F81BF3" w:rsidRDefault="00F81BF3" w:rsidP="00F81BF3">
      <w:pPr>
        <w:ind w:left="2124" w:firstLine="708"/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GAME_CLASSES.PY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Модуль, що описує ігрові класи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random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inspect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sys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pygame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game_colors import WHITE, GREEN, GREY, LIGHT_GREY, COLORS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game_constants import MAP_SIZE, SHIPS_SIZES, SQ_SIZE, \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INDENT, FONT_SIZE, WIDTH, HEIGHT, H_MARGIN, V_MARGIN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other_functions import get_font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Grid: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Клас, що використовується для представлення градки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...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Атрибути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screen  :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pygame.display.Surface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екран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, на який буде намальована градка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player  :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Player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гравець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, який володіє даною градкою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left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:   int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відступ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від лівого боку екрана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top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:   int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відступ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від верху екрана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Методи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__init_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_(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self, screen, player, left=0, top=0)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Конструктор класу Grid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screen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екран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3)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player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гравець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4)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top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зміщення догори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5)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left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зміщення наліво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draw_grid(self, search=False)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Відображає об'єкт класу на екрані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search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поле гравця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draw_grid(self, search=False)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Відображає об'єкт класу на екрані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search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поле гравця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check_for_input(self, position)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Реєструє нитискання на градку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position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позиція миші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draw_ships(self)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Відображає кораблі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screen, player, left=0, top=0):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self.screen = screen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self.player = player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self.left = left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self.top = top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self.right = left + MAP_SIZE * SQ_SIZE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self.bottom = top + MAP_SIZE * SQ_SIZE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draw_grid(self, search=False):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 in range(MAP_SIZE ** 2):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x = self.left + i % MAP_SIZE * SQ_SIZE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y = self.top + i // MAP_SIZE * SQ_SIZE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square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pygame.Rect(x, y, SQ_SIZE, SQ_SIZE)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pygame.draw.rect(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self.screen, WHITE, square, width=3)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search: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x += SQ_SIZE // 2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y += SQ_SIZE // 2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pygame.draw.circle(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self.screen,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COLORS[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self.player.search[i]],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(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x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, y), radius=SQ_SIZE // 4)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check_for_input(self, position):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x1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, y1 = self.left, self.top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x2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self.left + (MAP_SIZE ** 2 - 1) % MAP_SIZE * SQ_SIZE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y2 = self.top + (MAP_SIZE ** 2 - 1) // MAP_SIZE * SQ_SIZE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top_left_square = pygame.Rect(x1, y1, SQ_SIZE, SQ_SIZE)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bottom_right_square = pygame.Rect(x2, y2, SQ_SIZE, SQ_SIZE)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row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, col, index = None, None,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position[0] in range(top_left_square.left, bottom_right_square.right) \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position[1] in range(top_left_square.top, bottom_right_square.bottom):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row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(position[1] - self.top) // SQ_SIZE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col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(position[0] - self.left) // SQ_SIZE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row * MAP_SIZE + col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row, col, index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draw_ships(self):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ship in self.player.ships: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x = self.left + ship.col * SQ_SIZE + INDENT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y = self.top + ship.row * SQ_SIZE + INDENT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ship.orientation == 'h':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width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ship.size * SQ_SIZE - INDENT * 2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height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SQ_SIZE - INDENT * 2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ship.orientation == 'v':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width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SQ_SIZE - INDENT * 2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height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ship.size * SQ_SIZE - INDENT * 2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rectangle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pygame.Rect(x, y, width, height)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pygame.draw.rect(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self.screen, GREEN, rectangle, border_radius=15)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Battleship: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Клас, що представляє корабель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...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Атрибути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row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:   int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Рядок, у якому розташовується ніс корабля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col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:   int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Колонка, у якій розташовується ніс корабля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size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:   int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Розмір корабля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orientation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:   str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Оріентація корабля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:   list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Список індексів, які займає корабель повністю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ship_indexes    :   list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Список індексів, які власне займає лише корабель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Методи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size, row, col, orientation)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Конструктор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size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розмір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3)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row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рядок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4)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col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колонка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5)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orientation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орієнтація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compute_indexes(self)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Розраховує розташування корабля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size, row, col, orientation):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self.row = row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self.col = col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self.size = 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self.orientation = orientation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self.indexes = self.compute_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self.ship_indexes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self.indexes[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:size]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compute_indexes(self):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start_index = self.row * MAP_SIZE + self.col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result_indexes = []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self.orientation == 'h':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[start_index + i for i in range(self.size)]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top_left_padding = [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0] - 1 - MAP_SIZE]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left_padding = [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0] - 1]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bottom_left_padding = [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0] - 1 + MAP_SIZE]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bottom_padding = [i + MAP_SIZE for i in indexes]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bottom_right_padding = [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-1] + 1 + MAP_SIZE]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right_padding = [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-1] + 1]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top_right_padding = [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-1] + 1 - MAP_SIZE]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top_padding = [i - MAP_SIZE for i in indexes]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result_indexes += indexes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self.orientation == 'v':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[start_index + i * MAP_SIZE for i in range(self.size)]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top_left_padding = [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0] - 1 - MAP_SIZE]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left_padding = [i - 1 for i in indexes]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bottom_left_padding = [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-1] - 1 + MAP_SIZE]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bottom_padding = [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-1] + MAP_SIZE]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bottom_right_padding = [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-1] + 1 + MAP_SIZE]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right_padding = [i + 1 for i in indexes]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top_right_padding = [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0] + 1 - MAP_SIZE]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top_padding = [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0] - MAP_SIZE]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result_indexes += indexes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left_padding[0] // MAP_SIZE == indexes[0] // MAP_SIZE: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result_indexes += left_padding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top_padding[0] &gt;= 0: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result_indexes += top_padding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left_padding[0] // MAP_SIZE == indexes[0] // MAP_SIZE and top_padding[0] &gt;= 0: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result_indexes += top_left_padding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bottom_padding[0] &lt; MAP_SIZE ** 2: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result_indexes += bottom_padding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left_padding[0] // MAP_SIZE == indexes[0] // MAP_SIZE and bottom_padding[0] &lt; MAP_SIZE ** 2: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result_indexes += bottom_left_padding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right_padding[0] // MAP_SIZE == indexes[0] // MAP_SIZE: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result_indexes += right_padding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right_padding[0] // MAP_SIZE == indexes[0] // MAP_SIZE and bottom_padding[0] &lt; MAP_SIZE ** 2: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result_indexes += bottom_right_padding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right_padding[0] // MAP_SIZE == indexes[0] // MAP_SIZE and top_padding[0] &gt;= 0: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result_indexes += top_right_padding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result_indexes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Player: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Клас, що представляє гравця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...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Атрибути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is_human    :   bool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Значення, чи є гравець людиною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Методи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is_human)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Конструктор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is_human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значення, чи є гравець людиною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check_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ship(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self, ship)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Перевіряє, чи є розташування корабля можливим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ship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 Battleship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possible  :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bool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place_ships_ai(self, sizes)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Комп'ютер розставляє кораблі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sizes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список розмірів кораблів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is_human):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self.ships = []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self.search = ['U' for _ in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MAP_SIZE ** 2)]  # 'U' for unknown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self.is_human = is_human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self.is_human: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'lala')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self.place_ships_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ai(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sizes=SHIPS_SIZES)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self.indexes = [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for sub in list(map(lambda x: x.ship_indexes, self.ships))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ind in sub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check_ship(self, ship):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possible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True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size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ship.size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 in ship.indexes[:size]: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indexes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must be less than MAP_SIZE**2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 &gt;= MAP_SIZE ** 2: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possible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ships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cannot go beyond grid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new_row = i // MAP_SIZE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ship.orientation == 'h' and new_row != ship.row: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possible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ships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cannot intersect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other_ship in self.ships: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 in other_ship.indexes: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possible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possible: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possible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place_ships_ai(self, sizes):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all_placed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all_placed: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size in sizes[::-1]: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placed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counter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placed: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# create new ship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ship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Battleship(size=size, row=random.randint(0, MAP_SIZE - 1),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col=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random.randint(0, MAP_SIZE - 1),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orientation=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random.choice(["h", "v"]))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place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the ship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self.check_ship(ship):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self.ships.append(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ship)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placed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True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counter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counter &gt; 100: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placed: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self.ships.clear()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self.ships: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all_placed = True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GameLogic: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Клас, що представляє об'єкт ігрової логіки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...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Атрибути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player1         :   Player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Перший гравець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player2         :   Player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Другий гравець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player1_turn    :   bool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Значення, чи ходить перший гравець на даному ході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computer_turn   :   bool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Значення, чи ходить комп'ютер на даному ході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over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:   bool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Значення, чи закінчена гра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:   int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Значення, який гравець переміг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Методи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is_human1, is_human2)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Конструктор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is_human1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значення, чи є гравець 1 людиною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3)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is_human2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значення, чи є гравець 2 людиною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make_move(self, i)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Робить хід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I - індекс клітинки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computer_algorithm(self)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Комп'ютер ходить по клітинці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is_human1, is_human2):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self.player1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Player(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is_human1)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self.player2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Player(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is_human2)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self.player1_turn = True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self.computer_turn = True if not self.player1.is_human else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self.over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self.result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make_move(self, i):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player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self.player1 if self.player1_turn else self.player2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opponent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self.player2 if self.player1_turn else self.player1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hit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player.search[i] != 'U':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hit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True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 in opponent.indexes: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player.search[i] = 'H'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hit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True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# check if ship is sunk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ship in opponent.ships: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sunk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True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 in ship.ship_indexes: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player.search[i] == 'U':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sunk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sunk: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 in ship.indexes: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player.search[i] = 'M'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 in ship.ship_indexes: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player.search[i] = 'S'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player.search[i] = "M"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check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if game is over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game_over = True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 in opponent.indexes: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player.search[i] == 'U':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game_over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self.over = game_over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self.result = 1 if self.player1_turn else 2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# change the active player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hit: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self.player1_turn = not self.player1_turn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(self.player1.is_human and not self.player2.is_human) or (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not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self.player1.is_human and self.player2.is_human):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self.computer_turn = not self.computer_turn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computer_algorithm(self):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search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self.player1.search if self.player1_turn else self.player2.search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unknown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[i for i, square in enumerate(search) if square == 'U']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hits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[i for i, square in enumerate(search) if square == 'H']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neighbours1 = []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neighbours2 = []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u in unknown: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u + 1 in hits or u - 1 in hits or u - MAP_SIZE in hits or u + MAP_SIZE in hits: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neighbours1.append(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u)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u + 2 in hits or u - 2 in hits or u - MAP_SIZE * 2 in hits or u + MAP_SIZE * 2 in hits: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neighbours2.append(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u)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is_both_neighbour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u in unknown: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u in neighbours1 and u in neighbours2: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is_both_neighbour = True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self.make_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move(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u)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is_both_neighbour: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neighbours1: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self.make_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move(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random.choice(neighbours1))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checker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board pattern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checker_board = []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u in unknown: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row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u // MAP_SIZE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col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u % MAP_SIZE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(row + col) % 2 == 0: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checker_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board.append(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u)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checker_board: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self.make_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move(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random.choice(checker_board))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unknown: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random_index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random.choice(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unknown)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self.make_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move(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random_index)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Button: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Клас, що представляє кнопку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...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Атрибути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x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:   int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Позиція кнопки по горизонталі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y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:   int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Позиція кнопки по вертикалі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font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:   pygame.Font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Шрифт тексту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base_color      :   tuple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Базовий колір кнопки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hovering_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color  :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tuple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Другорядний колір кнопки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text_input      :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str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Текст кнопки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text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:   pygame.SysFont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Власне рендерений текст кнопки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text_rect       :   pygame.Rect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Прямокутник тексту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func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:   FunctionType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Функція, прив'язана до кнопки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Методи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pos, font, text_input, base_color, hovering_color, func)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Конструктор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позиція миші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3)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font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шрифт тексту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4)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text_input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текст кнопки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5)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base_color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основний колір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6)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hovering_color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другорядний колір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7)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func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функція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update(self, screen)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Відображає об'єкт класу на екрані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screen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екран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check_for_input(self, position)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Відображає об'єкт класу на екрані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position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позиція миші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change_color(self, position)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Змінює колір при наведенні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position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позиція миші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pos, font, text_input, base_color, hovering_color, func):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self.x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0]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self.y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1]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self.font = font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self.base_color = base_color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self.hovering_color = hovering_color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self.text_input = text_input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self.text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self.font.render(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self.text_input, False,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self.base_color, self.hovering_color)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self.text_rect = self.text.get_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rect(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center=(self.x, self.y))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self.func = func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update(self, screen):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screen.blit(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self.text, self.text_rect)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check_for_input(self, position):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position[0] in range(self.text_rect.left, self.text_rect.right) \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position[1] in range(self.text_rect.top, self.text_rect.bottom):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True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change_color(self, position):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position[0] in range(self.text_rect.left, self.text_rect.right) \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position[1] in range(self.text_rect.top, self.text_rect.bottom):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self.text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self.font.render(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self.text_input, False, self.hovering_color)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self.text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self.font.render(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self.text_input, False, self.base_color)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TumblerButton(Button):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Клас, що представляє кнопку-тумблер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...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Батьки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Button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Атрибути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x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:   int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Позиція кнопки по горизонталі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y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:   int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Позиція кнопки по вертикалі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font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:   pygame.Font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Шрифт тексту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base_color      :   tuple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Базовий колір кнопки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hovering_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color  :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tuple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Другорядний колір кнопки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text_input      :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str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Текст кнопки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text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:   pygame.SysFont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Власне рендерений текст кнопки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text_rect       :   pygame.Rect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Прямокутник тексту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func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:   FunctionType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Функція, прив'язана до кнопки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switched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:   bool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Значення, чи є кнопка-тумблер увімкненою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Методи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pos, font, text_input, base_color, hovering_color, func)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Конструктор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позиція миші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3)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font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шрифт тексту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4)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text_input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текст кнопки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5)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base_color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основний колір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6)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hovering_color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другорядний колір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7)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func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функція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update(self, screen)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Відображає об'єкт класу на екрані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screen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екран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check_for_input(self, position)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Відображає об'єкт класу на екрані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position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позиція миші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change_color(self, position)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Змінює колір при наведенні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position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позиція миші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pos, font, text_input, base_color, hovering_color, func):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Button.__init_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_(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self, pos, font, text_input, base_color, hovering_color, func)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self.switched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change_color(self, position):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self.switched: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self.text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self.font.render(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self.text_input, False, self.hovering_color, self.base_color)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self.text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self.font.render(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self.text_input, False, self.base_color, self.hovering_color)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Menu: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Клас, що представляє меню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...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Атрибути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screen :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pygame.display.Surface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Екран, на якому малюється меню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text :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pygame.SysFont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Текст меню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rect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: pygame.Rect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Прямокутник тексту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buttons :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list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Список кнопок меню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Методи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screen, text, buttons, funcs)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Конструктор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screen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екран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3)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text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основний текст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4)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об'єкти класу Buttons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5)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funcs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функції до кнопок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draw(self, **kwargs)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Відображає об'єкт класу на екрані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**kwargs - словник назв кнопок та їх функцій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screen, text, buttons, funcs):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self.screen = screen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self.text = get_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font(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FONT_SIZE).render(text, False, GREY, WHITE)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self.rect = self.text.get_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rect(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center=(WIDTH // 2, HEIGHT // 5))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self.buttons = []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button, func in zip(enumerate(buttons), funcs):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self.buttons.append(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button[1][1](pos=(WIDTH // 2, HEIGHT // 3 + FONT_SIZE * button[0]),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text_input=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1][0],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font=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get_font(FONT_SIZE), base_color=WHITE,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hovering_color=LIGHT_GREY, func=func))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self.buttons.append(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Button(pos=(WIDTH // 2, HEIGHT // 3 + FONT_SIZE * (button[0] + 1)),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text_input='QUIT',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font=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get_font(FONT_SIZE), base_color=WHITE,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hovering_color=LIGHT_GREY, func=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draw(self, **kwargs):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True: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self.screen.fill(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GREY)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self.screen.blit(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self.text, self.rect)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mouse_pos = pygame.mouse.get_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button in self.buttons: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button.change_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color(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mouse_pos)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button.update(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self.screen)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event in pygame.event.get():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event.type == pygame.QUIT: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pygame.quit()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sys.exit()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event.type == pygame.MOUSEBUTTONDOWN: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button in self.buttons: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button.check_for_input(mouse_pos):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button.text_input == 'QUIT':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button.__class__.__name__ == Button.__name__: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inspect.signature(button.func).parameters: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button.func(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**(kwargs[button.text_input]))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button.func()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button.__class__.__name__ == TumblerButton.__name__: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button.switched = not button.switched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pygame.display.update()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Board: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Клас, що представляє дошку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...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Атрибути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screen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:   pygame.Surface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Екран, на який малюється дошка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game_logic                  :   GameLogic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Об'єкт ігрової логіки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options_menu                :   Menu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Об'єкт меню опцій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search_grid1                :   Grid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Пошукова градка першого гравця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search_grid2                :    Grid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Пошукова градка другого гравця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position_grid1              :   Grid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Позиційна градка першого гравця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position_grid2              :    Grid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Позиційна градка другого гравця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set_ships_button            :   TumblerButton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Кнопка дя закінчення розставлення кораблів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ship_size_buttons           :   list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Кнопки, які позначають кораблі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used_ship_size_buttons      :   list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Використані кнопки, що позначають кораблі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Методи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screen, text, buttons, funcs)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Конструктор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screen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екран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3)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options_menu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 Menu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4)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game_logic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 GameLogic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draw(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self, draw_buttons)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Відображає дошку на екрані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draw_buttons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значення, чи треба відображати об'єкти класу Button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check_for_input(self, position, player1_turn)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Реєструє нитискання на дошку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position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позиція миші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order_buttons(self)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Розташовує кнопки у правильному порядку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screen, options_menu, game_logic):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self.screen = screen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self.game_logic = game_logic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self.options_menu = options_menu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self.search_grid1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Grid(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screen=self.screen, player=self.game_logic.player1)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self.search_grid2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Grid(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screen=self.screen, player=self.game_logic.player2,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left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=(WIDTH - H_MARGIN) // 2 + H_MARGIN,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top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=(HEIGHT - V_MARGIN) // 2 + V_MARGIN)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self.position_grid1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Grid(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screen=self.screen, player=self.game_logic.player1,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top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=(HEIGHT - V_MARGIN) // 2 + V_MARGIN)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self.position_grid2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Grid(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screen=self.screen, player=self.game_logic.player2,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left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=(WIDTH - H_MARGIN) // 2 + H_MARGIN)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self.set_ships_button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TumblerButton(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pos=(WIDTH // 2, SQ_SIZE * MAP_SIZE),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text_input='SET SHIPS', font=get_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font(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FONT_SIZE // 3),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base_color=GREY, hovering_color=WHITE, func=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self.ship_size_buttons = []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self.used_ship_size_buttons = []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i, size in enumerate(SHIPS_SIZES):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x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, y = i % 4, i // 4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x, y)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self.ship_size_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buttons.append(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TumblerButton(pos=(self.search_grid1.right + x * SQ_SIZE + SQ_SIZE // 2,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    self.search_grid1.bottom + y * SQ_SIZE + SQ_SIZE),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font=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get_font(SQ_SIZE), text_input=str(size), base_color=GREY,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hovering_color=WHITE, func=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draw(self, draw_buttons):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self.screen.fill(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GREY)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draw_grid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search grids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self.search_grid1.draw_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grid(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search=True)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self.search_grid2.draw_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grid(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search=True)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draw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labels for players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text1 = "PLAYER1"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textbox1 = get_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font(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SQ_SIZE).render(text1, False, WHITE, GREY)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self.screen.blit(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textbox1, (self.search_grid1.left, self.search_grid1.bottom))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text2 = "PLAYER2"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textbox2 = get_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font(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SQ_SIZE).render(text2, False, WHITE, GREY)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self.screen.blit(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textbox2, (self.position_grid2.left, self.position_grid2.bottom))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draw_grid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buttons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draw_buttons: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self.ship_size_buttons: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button in self.ship_size_buttons: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button.update(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self.screen)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self.set_ships_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button.update(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self.screen)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self.game_logic.player1.is_human ^ self.game_logic.player2.is_human: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text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"PC"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textbox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get_font(SQ_SIZE * MAP_SIZE).render(text, False, WHITE, GREY)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self.game_logic.player1.is_human: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self.position_grid1.draw_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grid()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self.position_grid1.draw_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ships()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self.screen.blit(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textbox, (self.position_grid2.left, self.position_grid2.top))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self.position_grid2.draw_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grid()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self.position_grid2.draw_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ships()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self.screen.blit(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textbox, (self.position_grid1.left, self.position_grid1.top))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draw_grid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position grids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self.position_grid1.draw_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grid()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self.position_grid2.draw_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grid()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draw_grid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ships onto position grids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self.position_grid1.draw_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ships()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self.position_grid2.draw_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ships()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check_for_input(self, position, player1_turn):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row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, col, index = None, None,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player1_turn: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row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, col, index = self.search_grid1.check_for_input(position)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player1_turn: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row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, col, index = self.search_grid2.check_for_input(position)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row, col, index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order_buttons(self):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self.ship_size_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buttons.sort(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key=lambda x: int(x.text_input), reverse=True)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i, button in enumerate(self.ship_size_buttons):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x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, y = i % 4, i // 4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button.text_rect = button.text.get_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rect(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center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=(SQ_SIZE * MAP_SIZE + x * SQ_SIZE + SQ_SIZE // 2,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SQ_SIZE * MAP_SIZE + y * SQ_SIZE + SQ_SIZE))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Game: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Клас, що представляє гру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...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Атрибут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screen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: pygame.Surface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Екран, на який малюються об'єкти гри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options_menu    : Menu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Об'єкт меню опцій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game_logic      : GameLogic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Об'єкт ігрової логіки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board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: Board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Об'єкт дошки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Мутоди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------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screen, options_menu)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Розташовує кнопки у правильному порядку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2)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sceen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екран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3)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options_menu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 Menu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prepare_to_play(self)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Підготовує гру до початку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play(self)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Підготовує гру до початку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Аргументи: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1)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- об'єкт класу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Повертає: None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********************************************************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__init__(self, screen, options_menu):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self.screen = screen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self.options_menu = options_menu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self.game_logic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self.board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None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prepare_to_play(self):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# set game_logic and board for game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self.game_logic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GameLogic(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self.options_menu.buttons[0].switched,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self.options_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menu.buttons[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1].switched)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self.board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Board(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self.screen, self.options_menu, self.game_logic)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# check if player is human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player_number, player in enumerate((self.game_logic.player1, self.game_logic.player2)):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human then player must place its ships onto the board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player.is_human: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# while all player`s ships are not placed, it can not start game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self.board.set_ships_button.switched: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placing_ships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GAME_MOUSE_POSITION = pygame.mouse.get_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event in pygame.event.get():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event.type == pygame.QUIT: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pygame.quit()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sys.exit()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# escape key to close the animation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event.type == pygame.K_ESCAPE: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event.type == pygame.MOUSEBUTTONDOWN: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# click on ship_size_buttons and chose size of a ship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i1, button in enumerate(self.board.ship_size_buttons):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button.check_for_input(GAME_MOUSE_POSITION):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button.switched = not button.switched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button.change_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color(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GAME_MOUSE_POSITION)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i2, other_button in enumerate(self.board.ship_size_buttons):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i2 != i1: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other_button.switched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other_button.change_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color(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GAME_MOUSE_POSITION)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# chose square to put ship onto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i1, button in enumerate(self.board.ship_size_buttons):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button.switched: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placing_ships = True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row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, col, index = self.board.__dict__[f'position_grid{player_number + 1}']. \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check_for_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input(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GAME_MOUSE_POSITION)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index is not None: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orientation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'h' if pygame.mouse.get_pressed()[0] else 'v'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ship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Battleship(size=int(button.text_input), row=row,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col=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col, orientation=orientation)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player.check_ship(ship):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player.ships.append(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ship)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self.board.used_ship_size_buttons.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\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append(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self.board.ship_size_buttons.pop(i1))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self.board.order_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buttons()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# chose ship to be replaced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placing_ships: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i1, ship in enumerate(player.ships):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row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, col, index = self.board.__dict__[f'position_grid{player_number + 1}']. \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check_for_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input(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GAME_MOUSE_POSITION)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index in ship.ship_indexes: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i2, used_button in enumerate(self.board.used_ship_size_buttons):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ship.size == int(used_button.text_input):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used_button.switched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used_button.change_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color(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GAME_MOUSE_POSITION)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self.board.ship_size_buttons.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\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append(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self.board.used_ship_size_buttons.pop(i2))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self.board.order_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buttons()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player.ships.pop(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i1)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# check if set_button is pressed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self.board.set_ships_button.check_for_input(GAME_MOUSE_POSITION) \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self.board.ship_size_buttons: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    self.board.set_ships_button.switched = not self.board.set_ships_button.switched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self.board.draw(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draw_buttons=True)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pygame.display.update()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self.board.ship_size_buttons, self.board.used_ship_size_buttons = \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self.board.used_ship_size_buttons, self.board.ship_size_buttons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self.board.set_ships_button.switched = not self.board.set_ships_button.switched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# player`s ships being placed, program sets player`s indexes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player.indexes = [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ind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for sub in list(map(lambda x: x.ship_indexes, player.ships))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ind in sub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self.play()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play(self):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pause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True: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event in pygame.event.get():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event.type == pygame.QUIT: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pygame.quit()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sys.exit()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user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mouse clicks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event.type == pygame.MOUSEBUTTONDOWN and not pause: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mouse_pos = pygame.mouse.get_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pos()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self.game_logic.over: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row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, col, index = self.board.check_for_input(mouse_pos, self.game_logic.player1_turn)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index is not None: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    self.game_logic.make_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move(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index)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event.type == pygame.KEYDOWN: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# escape key to close the animation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event.key == pygame.K_ESCAPE: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space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bar to pause and unpause the animation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event.key == pygame.K_SPACE and not self.game_logic.over: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pause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not pause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pause: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self.board.draw(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draw_buttons=False)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computer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moves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not self.game_logic.over and self.game_logic.computer_turn: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self.game_logic.computer_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algorithm()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#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game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over message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self.game_logic.over: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text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"Player " + str(self.game_logic.result) + " wins!"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textbox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get_font(FONT_SIZE).render(text, False, GREY, WHITE)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self.screen.blit(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textbox, (WIDTH // 5, HEIGHT // 2.22))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elif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pause and not self.game_logic.over: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text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"Pause"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textbox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get_font(FONT_SIZE).render(text, False, GREY, WHITE)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self.screen.blit(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textbox, (WIDTH // 2.7, HEIGHT // 2.22))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pygame.time.delay(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0)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pygame.display.update()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ind w:left="2124" w:firstLine="708"/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GAME_CONSTANTS.PY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Модуль для зберігання ігрових констант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#Назва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TITLE = 'Battleship'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#Розмір пами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MAP_SIZE = 11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#Кораблі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SHIPS_SIZES = [1, 1, 1, 1, 1, 2, 2, 2, 2, 3, 3, 3, 4, 4, 5]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#Шрифт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FONT_NAME = 'fresansttf'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#Розмір шрифта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FONT_SIZE = 100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#Розмір клітинки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>SQ_SIZE = 30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#Ширина градки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INDENT = 8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#Відступ між градками по горизонталі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H_MARGIN = SQ_SIZE * 4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#Відступ між градками по вертикалі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V_MARGIN = SQ_SIZE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#Ширина екрана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WIDTH = SQ_SIZE * MAP_SIZE * 2 + H_MARGIN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#Висота екрана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HEIGHT = SQ_SIZE * MAP_SIZE * 2 + V_MARGIN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  <w:r w:rsidRPr="00F81BF3">
        <w:rPr>
          <w:rFonts w:ascii="Consolas" w:hAnsi="Consolas" w:cs="Times New Roman"/>
          <w:sz w:val="20"/>
          <w:szCs w:val="20"/>
          <w:lang w:val="en-US"/>
        </w:rPr>
        <w:tab/>
        <w:t>GAME_COLORS.PY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Модуль, що описує ігрові кольори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GREY = (40, 50, 60)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LIGHT_GREY = (80, 90, 100)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WHITE = (255, 250, 250)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GREEN = (50, 200, 150)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BLUE = (50, 150, 200)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RED = (250, 50, 100)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ORANGE = (250, 140, 20)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COLORS = {"U": GREY, "M": BLUE, 'H': ORANGE, "S": RED}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  <w:r w:rsidRPr="00F81BF3">
        <w:rPr>
          <w:rFonts w:ascii="Consolas" w:hAnsi="Consolas" w:cs="Times New Roman"/>
          <w:sz w:val="20"/>
          <w:szCs w:val="20"/>
          <w:lang w:val="en-US"/>
        </w:rPr>
        <w:tab/>
        <w:t>OTHER_FUNCS.PY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Модуль, що описує додаткові функції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pygame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game_constants import FONT_NAME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get_font(font_size):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Функція, що видає шрифт потрібного розміру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:param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font_size: int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:return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: pygame.SysFont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pygame.font.SysFont(FONT_NAME, font_size)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  <w:r w:rsidRPr="00F81BF3">
        <w:rPr>
          <w:rFonts w:ascii="Consolas" w:hAnsi="Consolas" w:cs="Times New Roman"/>
          <w:sz w:val="20"/>
          <w:szCs w:val="20"/>
          <w:lang w:val="en-US"/>
        </w:rPr>
        <w:tab/>
      </w:r>
      <w:r w:rsidRPr="00F81BF3">
        <w:rPr>
          <w:rFonts w:ascii="Consolas" w:hAnsi="Consolas" w:cs="Times New Roman"/>
          <w:sz w:val="20"/>
          <w:szCs w:val="20"/>
          <w:lang w:val="en-US"/>
        </w:rPr>
        <w:tab/>
        <w:t>MAIN.PY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Основний файл, у якому створюються усі об'єкти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та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ініціалізуються налаштування гри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"""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pygame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game_constants import TITLE, WIDTH, HEIGHT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game_classes import Button, TumblerButton, Menu, Game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pygame.init()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pygame.font.init()</w:t>
      </w:r>
      <w:proofErr w:type="gramEnd"/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pygame.display.set_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caption(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TITLE)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is_human1 = True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is_human2 = True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SCREEN = pygame.display.set_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mode(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(WIDTH, HEIGHT))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OPTIONS_MENU_TEXT = 'OPTIONS'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OPTIONS_MENU_BUTTONS = [['PLAYER1', TumblerButton],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   ['PLAYER2', TumblerButton]]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OPTIONS_MENU_FUNCS = [None, None]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options_menu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Menu(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screen=SCREEN, text=OPTIONS_MENU_TEXT,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buttons=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OPTIONS_MENU_BUTTONS,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funcs=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OPTIONS_MENU_FUNCS)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options_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menu.buttons[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0].switched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options_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menu.buttons[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1].switched = False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game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= Game(screen=SCREEN, options_menu=options_menu)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MAIN_MENU_TEXT = 'MAIN MENU'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MAIN_MENU_BUTTONS = [['PLAY', Button],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    ['OPTIONS', Button]]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MAIN_MENU_FUNCS = [game.prepare_to_play, options_menu.draw]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main_menu =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Menu(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screen=SCREEN, text=MAIN_MENU_TEXT,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buttons=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MAIN_MENU_BUTTONS,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funcs=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MAIN_MENU_FUNCS)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  <w:r w:rsidRPr="00F81BF3">
        <w:rPr>
          <w:rFonts w:ascii="Consolas" w:hAnsi="Consolas" w:cs="Times New Roman"/>
          <w:sz w:val="20"/>
          <w:szCs w:val="20"/>
          <w:lang w:val="en-US"/>
        </w:rPr>
        <w:t>main_</w:t>
      </w:r>
      <w:proofErr w:type="gramStart"/>
      <w:r w:rsidRPr="00F81BF3">
        <w:rPr>
          <w:rFonts w:ascii="Consolas" w:hAnsi="Consolas" w:cs="Times New Roman"/>
          <w:sz w:val="20"/>
          <w:szCs w:val="20"/>
          <w:lang w:val="en-US"/>
        </w:rPr>
        <w:t>menu.draw(</w:t>
      </w:r>
      <w:proofErr w:type="gramEnd"/>
      <w:r w:rsidRPr="00F81BF3">
        <w:rPr>
          <w:rFonts w:ascii="Consolas" w:hAnsi="Consolas" w:cs="Times New Roman"/>
          <w:sz w:val="20"/>
          <w:szCs w:val="20"/>
          <w:lang w:val="en-US"/>
        </w:rPr>
        <w:t>PLAY={'None': None}, OPTIONS={'None': None})</w:t>
      </w:r>
    </w:p>
    <w:p w:rsidR="00F81BF3" w:rsidRPr="00F81BF3" w:rsidRDefault="00F81BF3" w:rsidP="00F81BF3">
      <w:pPr>
        <w:rPr>
          <w:rFonts w:ascii="Consolas" w:hAnsi="Consolas" w:cs="Times New Roman"/>
          <w:sz w:val="20"/>
          <w:szCs w:val="20"/>
          <w:lang w:val="en-US"/>
        </w:rPr>
      </w:pPr>
    </w:p>
    <w:p w:rsidR="00F81BF3" w:rsidRPr="00F81BF3" w:rsidRDefault="00F81BF3" w:rsidP="00F81BF3">
      <w:pPr>
        <w:rPr>
          <w:lang w:val="uk-UA"/>
        </w:rPr>
      </w:pPr>
    </w:p>
    <w:sectPr w:rsidR="00F81BF3" w:rsidRPr="00F81BF3" w:rsidSect="00167DE2">
      <w:headerReference w:type="default" r:id="rId32"/>
      <w:pgSz w:w="11906" w:h="16838" w:code="9"/>
      <w:pgMar w:top="1418" w:right="851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5E3" w:rsidRDefault="00AE65E3" w:rsidP="000A1376">
      <w:pPr>
        <w:spacing w:line="240" w:lineRule="auto"/>
      </w:pPr>
      <w:r>
        <w:separator/>
      </w:r>
    </w:p>
  </w:endnote>
  <w:endnote w:type="continuationSeparator" w:id="0">
    <w:p w:rsidR="00AE65E3" w:rsidRDefault="00AE65E3" w:rsidP="000A1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5E3" w:rsidRDefault="00AE65E3" w:rsidP="000A1376">
      <w:pPr>
        <w:spacing w:line="240" w:lineRule="auto"/>
      </w:pPr>
      <w:r>
        <w:separator/>
      </w:r>
    </w:p>
  </w:footnote>
  <w:footnote w:type="continuationSeparator" w:id="0">
    <w:p w:rsidR="00AE65E3" w:rsidRDefault="00AE65E3" w:rsidP="000A1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4098053"/>
      <w:docPartObj>
        <w:docPartGallery w:val="Page Numbers (Top of Page)"/>
        <w:docPartUnique/>
      </w:docPartObj>
    </w:sdtPr>
    <w:sdtEndPr/>
    <w:sdtContent>
      <w:p w:rsidR="00BF7C88" w:rsidRDefault="00BF7C8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F02">
          <w:rPr>
            <w:noProof/>
          </w:rPr>
          <w:t>41</w:t>
        </w:r>
        <w:r>
          <w:fldChar w:fldCharType="end"/>
        </w:r>
      </w:p>
    </w:sdtContent>
  </w:sdt>
  <w:p w:rsidR="00BF7C88" w:rsidRDefault="00BF7C8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2116BA7"/>
    <w:multiLevelType w:val="multilevel"/>
    <w:tmpl w:val="1D6E6E4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9BC1368"/>
    <w:multiLevelType w:val="hybridMultilevel"/>
    <w:tmpl w:val="996069A6"/>
    <w:lvl w:ilvl="0" w:tplc="A746A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>
    <w:nsid w:val="0CC229DF"/>
    <w:multiLevelType w:val="multilevel"/>
    <w:tmpl w:val="B32ACE34"/>
    <w:numStyleLink w:val="10"/>
  </w:abstractNum>
  <w:abstractNum w:abstractNumId="5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ED66D08"/>
    <w:multiLevelType w:val="hybridMultilevel"/>
    <w:tmpl w:val="7EB0B1CA"/>
    <w:lvl w:ilvl="0" w:tplc="6B481E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ABA0364"/>
    <w:multiLevelType w:val="hybridMultilevel"/>
    <w:tmpl w:val="BBB83452"/>
    <w:lvl w:ilvl="0" w:tplc="AC20E6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4940B72"/>
    <w:multiLevelType w:val="hybridMultilevel"/>
    <w:tmpl w:val="F9B2EC7C"/>
    <w:lvl w:ilvl="0" w:tplc="1818B79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61F1E3A"/>
    <w:multiLevelType w:val="hybridMultilevel"/>
    <w:tmpl w:val="6630B7CA"/>
    <w:lvl w:ilvl="0" w:tplc="AE78B9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72715F"/>
    <w:multiLevelType w:val="multilevel"/>
    <w:tmpl w:val="3BCE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657288"/>
    <w:multiLevelType w:val="multilevel"/>
    <w:tmpl w:val="38243B2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9764844"/>
    <w:multiLevelType w:val="multilevel"/>
    <w:tmpl w:val="10BC7A36"/>
    <w:lvl w:ilvl="0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3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9" w:hanging="2160"/>
      </w:pPr>
      <w:rPr>
        <w:rFonts w:hint="default"/>
      </w:rPr>
    </w:lvl>
  </w:abstractNum>
  <w:abstractNum w:abstractNumId="18">
    <w:nsid w:val="2AB77B94"/>
    <w:multiLevelType w:val="multilevel"/>
    <w:tmpl w:val="D506F2B2"/>
    <w:numStyleLink w:val="40"/>
  </w:abstractNum>
  <w:abstractNum w:abstractNumId="19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372374F4"/>
    <w:multiLevelType w:val="multilevel"/>
    <w:tmpl w:val="7E9E0372"/>
    <w:numStyleLink w:val="30"/>
  </w:abstractNum>
  <w:abstractNum w:abstractNumId="21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BAB59EF"/>
    <w:multiLevelType w:val="multilevel"/>
    <w:tmpl w:val="B32ACE34"/>
    <w:styleLink w:val="1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F706D32"/>
    <w:multiLevelType w:val="hybridMultilevel"/>
    <w:tmpl w:val="D7FC9EFC"/>
    <w:lvl w:ilvl="0" w:tplc="B08EC9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DA85A4D"/>
    <w:multiLevelType w:val="multilevel"/>
    <w:tmpl w:val="E86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>
    <w:nsid w:val="5781328D"/>
    <w:multiLevelType w:val="multilevel"/>
    <w:tmpl w:val="F1BECA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B4E13D6"/>
    <w:multiLevelType w:val="multilevel"/>
    <w:tmpl w:val="5B205CB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>
    <w:nsid w:val="6154292D"/>
    <w:multiLevelType w:val="multilevel"/>
    <w:tmpl w:val="B2B664D6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69D730ED"/>
    <w:multiLevelType w:val="hybridMultilevel"/>
    <w:tmpl w:val="37261E08"/>
    <w:lvl w:ilvl="0" w:tplc="2C0C3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9A31B9"/>
    <w:multiLevelType w:val="multilevel"/>
    <w:tmpl w:val="8C9015B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2160"/>
      </w:pPr>
      <w:rPr>
        <w:rFonts w:hint="default"/>
      </w:rPr>
    </w:lvl>
  </w:abstractNum>
  <w:abstractNum w:abstractNumId="33">
    <w:nsid w:val="719E14E1"/>
    <w:multiLevelType w:val="hybridMultilevel"/>
    <w:tmpl w:val="667AE826"/>
    <w:lvl w:ilvl="0" w:tplc="A90018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1C96CD1"/>
    <w:multiLevelType w:val="multilevel"/>
    <w:tmpl w:val="9FA881F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>
    <w:nsid w:val="77FA0901"/>
    <w:multiLevelType w:val="multilevel"/>
    <w:tmpl w:val="F3268546"/>
    <w:lvl w:ilvl="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D4B022B"/>
    <w:multiLevelType w:val="multilevel"/>
    <w:tmpl w:val="6CD6B03A"/>
    <w:numStyleLink w:val="20"/>
  </w:abstractNum>
  <w:abstractNum w:abstractNumId="38">
    <w:nsid w:val="7D5B6124"/>
    <w:multiLevelType w:val="hybridMultilevel"/>
    <w:tmpl w:val="061EF740"/>
    <w:lvl w:ilvl="0" w:tplc="8904D0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7"/>
  </w:num>
  <w:num w:numId="2">
    <w:abstractNumId w:val="36"/>
  </w:num>
  <w:num w:numId="3">
    <w:abstractNumId w:val="25"/>
  </w:num>
  <w:num w:numId="4">
    <w:abstractNumId w:val="22"/>
  </w:num>
  <w:num w:numId="5">
    <w:abstractNumId w:val="4"/>
  </w:num>
  <w:num w:numId="6">
    <w:abstractNumId w:val="10"/>
  </w:num>
  <w:num w:numId="7">
    <w:abstractNumId w:val="21"/>
  </w:num>
  <w:num w:numId="8">
    <w:abstractNumId w:val="7"/>
  </w:num>
  <w:num w:numId="9">
    <w:abstractNumId w:val="20"/>
  </w:num>
  <w:num w:numId="10">
    <w:abstractNumId w:val="3"/>
  </w:num>
  <w:num w:numId="11">
    <w:abstractNumId w:val="18"/>
  </w:num>
  <w:num w:numId="12">
    <w:abstractNumId w:val="12"/>
  </w:num>
  <w:num w:numId="13">
    <w:abstractNumId w:val="28"/>
  </w:num>
  <w:num w:numId="14">
    <w:abstractNumId w:val="25"/>
  </w:num>
  <w:num w:numId="15">
    <w:abstractNumId w:val="9"/>
  </w:num>
  <w:num w:numId="16">
    <w:abstractNumId w:val="2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8"/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5"/>
  </w:num>
  <w:num w:numId="22">
    <w:abstractNumId w:val="14"/>
  </w:num>
  <w:num w:numId="23">
    <w:abstractNumId w:val="17"/>
  </w:num>
  <w:num w:numId="24">
    <w:abstractNumId w:val="34"/>
  </w:num>
  <w:num w:numId="25">
    <w:abstractNumId w:val="2"/>
  </w:num>
  <w:num w:numId="26">
    <w:abstractNumId w:val="11"/>
  </w:num>
  <w:num w:numId="27">
    <w:abstractNumId w:val="23"/>
  </w:num>
  <w:num w:numId="28">
    <w:abstractNumId w:val="33"/>
  </w:num>
  <w:num w:numId="29">
    <w:abstractNumId w:val="6"/>
  </w:num>
  <w:num w:numId="30">
    <w:abstractNumId w:val="38"/>
  </w:num>
  <w:num w:numId="31">
    <w:abstractNumId w:val="13"/>
  </w:num>
  <w:num w:numId="32">
    <w:abstractNumId w:val="27"/>
  </w:num>
  <w:num w:numId="33">
    <w:abstractNumId w:val="16"/>
  </w:num>
  <w:num w:numId="34">
    <w:abstractNumId w:val="29"/>
  </w:num>
  <w:num w:numId="35">
    <w:abstractNumId w:val="32"/>
  </w:num>
  <w:num w:numId="36">
    <w:abstractNumId w:val="35"/>
  </w:num>
  <w:num w:numId="37">
    <w:abstractNumId w:val="30"/>
  </w:num>
  <w:num w:numId="38">
    <w:abstractNumId w:val="26"/>
  </w:num>
  <w:num w:numId="39">
    <w:abstractNumId w:val="0"/>
  </w:num>
  <w:num w:numId="40">
    <w:abstractNumId w:val="19"/>
  </w:num>
  <w:num w:numId="41">
    <w:abstractNumId w:val="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hideSpellingErrors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61B"/>
    <w:rsid w:val="00006161"/>
    <w:rsid w:val="000142A1"/>
    <w:rsid w:val="0007337F"/>
    <w:rsid w:val="000778AC"/>
    <w:rsid w:val="000A1376"/>
    <w:rsid w:val="000A309B"/>
    <w:rsid w:val="000E34D4"/>
    <w:rsid w:val="001425A3"/>
    <w:rsid w:val="00167DE2"/>
    <w:rsid w:val="0019061B"/>
    <w:rsid w:val="001E0E8C"/>
    <w:rsid w:val="001E194A"/>
    <w:rsid w:val="0025211D"/>
    <w:rsid w:val="002D137C"/>
    <w:rsid w:val="002E32D8"/>
    <w:rsid w:val="003D7AA1"/>
    <w:rsid w:val="00451796"/>
    <w:rsid w:val="0049636A"/>
    <w:rsid w:val="004E7735"/>
    <w:rsid w:val="005D273B"/>
    <w:rsid w:val="005F5379"/>
    <w:rsid w:val="00614504"/>
    <w:rsid w:val="00683350"/>
    <w:rsid w:val="00691F02"/>
    <w:rsid w:val="006A1E7B"/>
    <w:rsid w:val="006B0BFB"/>
    <w:rsid w:val="006B52FB"/>
    <w:rsid w:val="006D2148"/>
    <w:rsid w:val="006E0847"/>
    <w:rsid w:val="00781BE3"/>
    <w:rsid w:val="007E55BD"/>
    <w:rsid w:val="0084428E"/>
    <w:rsid w:val="0086166C"/>
    <w:rsid w:val="0087214E"/>
    <w:rsid w:val="008A7EDA"/>
    <w:rsid w:val="008C44FF"/>
    <w:rsid w:val="0093637E"/>
    <w:rsid w:val="009418F3"/>
    <w:rsid w:val="009B43A6"/>
    <w:rsid w:val="009C473F"/>
    <w:rsid w:val="009C68D1"/>
    <w:rsid w:val="00A57448"/>
    <w:rsid w:val="00A9673C"/>
    <w:rsid w:val="00AA42C1"/>
    <w:rsid w:val="00AE65E3"/>
    <w:rsid w:val="00B00CD0"/>
    <w:rsid w:val="00B51212"/>
    <w:rsid w:val="00B80781"/>
    <w:rsid w:val="00BF7C88"/>
    <w:rsid w:val="00C90EA0"/>
    <w:rsid w:val="00D30968"/>
    <w:rsid w:val="00D74C0B"/>
    <w:rsid w:val="00D77853"/>
    <w:rsid w:val="00D90560"/>
    <w:rsid w:val="00E00A44"/>
    <w:rsid w:val="00E200BC"/>
    <w:rsid w:val="00E7116C"/>
    <w:rsid w:val="00EC7772"/>
    <w:rsid w:val="00EE7614"/>
    <w:rsid w:val="00F30E6C"/>
    <w:rsid w:val="00F81BF3"/>
    <w:rsid w:val="00FC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1"/>
    <w:uiPriority w:val="9"/>
    <w:qFormat/>
    <w:rsid w:val="0084428E"/>
    <w:pPr>
      <w:keepNext/>
      <w:keepLines/>
      <w:pageBreakBefore/>
      <w:numPr>
        <w:numId w:val="18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683350"/>
    <w:pPr>
      <w:keepNext/>
      <w:keepLines/>
      <w:numPr>
        <w:ilvl w:val="1"/>
        <w:numId w:val="18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5F5379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B80781"/>
    <w:pPr>
      <w:keepNext/>
      <w:keepLines/>
      <w:numPr>
        <w:ilvl w:val="3"/>
        <w:numId w:val="18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376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4428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41">
    <w:name w:val="Заголовок 4 Знак"/>
    <w:basedOn w:val="a0"/>
    <w:link w:val="4"/>
    <w:uiPriority w:val="9"/>
    <w:rsid w:val="00B80781"/>
    <w:rPr>
      <w:rFonts w:ascii="Times New Roman" w:eastAsiaTheme="majorEastAsia" w:hAnsi="Times New Roman" w:cstheme="majorBidi"/>
      <w:b/>
      <w:bCs/>
      <w:iCs/>
      <w:sz w:val="26"/>
    </w:rPr>
  </w:style>
  <w:style w:type="paragraph" w:styleId="a3">
    <w:name w:val="List Paragraph"/>
    <w:basedOn w:val="a"/>
    <w:uiPriority w:val="34"/>
    <w:qFormat/>
    <w:rsid w:val="009B43A6"/>
    <w:pPr>
      <w:ind w:left="720"/>
      <w:contextualSpacing/>
    </w:pPr>
  </w:style>
  <w:style w:type="character" w:customStyle="1" w:styleId="21">
    <w:name w:val="Заголовок 2 Знак"/>
    <w:basedOn w:val="a0"/>
    <w:link w:val="2"/>
    <w:uiPriority w:val="9"/>
    <w:rsid w:val="00683350"/>
    <w:rPr>
      <w:rFonts w:ascii="Times New Roman" w:eastAsiaTheme="majorEastAsia" w:hAnsi="Times New Roman" w:cstheme="majorBidi"/>
      <w:bCs/>
      <w:sz w:val="28"/>
      <w:szCs w:val="26"/>
    </w:rPr>
  </w:style>
  <w:style w:type="numbering" w:customStyle="1" w:styleId="10">
    <w:name w:val="Стиль1"/>
    <w:uiPriority w:val="99"/>
    <w:rsid w:val="00C90EA0"/>
    <w:pPr>
      <w:numPr>
        <w:numId w:val="4"/>
      </w:numPr>
    </w:pPr>
  </w:style>
  <w:style w:type="character" w:customStyle="1" w:styleId="31">
    <w:name w:val="Заголовок 3 Знак"/>
    <w:basedOn w:val="a0"/>
    <w:link w:val="3"/>
    <w:uiPriority w:val="9"/>
    <w:rsid w:val="005F5379"/>
    <w:rPr>
      <w:rFonts w:ascii="Times New Roman" w:eastAsiaTheme="majorEastAsia" w:hAnsi="Times New Roman" w:cstheme="majorBidi"/>
      <w:bCs/>
      <w:sz w:val="28"/>
    </w:rPr>
  </w:style>
  <w:style w:type="numbering" w:customStyle="1" w:styleId="20">
    <w:name w:val="Стиль2"/>
    <w:uiPriority w:val="99"/>
    <w:rsid w:val="00C90EA0"/>
    <w:pPr>
      <w:numPr>
        <w:numId w:val="6"/>
      </w:numPr>
    </w:pPr>
  </w:style>
  <w:style w:type="numbering" w:customStyle="1" w:styleId="30">
    <w:name w:val="Стиль3"/>
    <w:uiPriority w:val="99"/>
    <w:rsid w:val="00C90EA0"/>
    <w:pPr>
      <w:numPr>
        <w:numId w:val="8"/>
      </w:numPr>
    </w:pPr>
  </w:style>
  <w:style w:type="numbering" w:customStyle="1" w:styleId="40">
    <w:name w:val="Стиль4"/>
    <w:uiPriority w:val="99"/>
    <w:rsid w:val="00C90EA0"/>
    <w:pPr>
      <w:numPr>
        <w:numId w:val="10"/>
      </w:numPr>
    </w:pPr>
  </w:style>
  <w:style w:type="character" w:customStyle="1" w:styleId="50">
    <w:name w:val="Заголовок 5 Знак"/>
    <w:basedOn w:val="a0"/>
    <w:link w:val="5"/>
    <w:uiPriority w:val="9"/>
    <w:semiHidden/>
    <w:rsid w:val="000A1376"/>
    <w:rPr>
      <w:rFonts w:ascii="Times New Roman" w:eastAsiaTheme="majorEastAsia" w:hAnsi="Times New Roman" w:cstheme="majorBidi"/>
      <w:b/>
      <w:color w:val="243F60" w:themeColor="accent1" w:themeShade="7F"/>
      <w:sz w:val="28"/>
    </w:rPr>
  </w:style>
  <w:style w:type="paragraph" w:customStyle="1" w:styleId="a4">
    <w:name w:val="Содержание"/>
    <w:basedOn w:val="a"/>
    <w:next w:val="a"/>
    <w:qFormat/>
    <w:rsid w:val="0084428E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37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376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451796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D77853"/>
    <w:pPr>
      <w:tabs>
        <w:tab w:val="left" w:pos="1760"/>
        <w:tab w:val="right" w:leader="dot" w:pos="9627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A1376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0A1376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0A1376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0A1376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A1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1376"/>
    <w:rPr>
      <w:rFonts w:ascii="Tahoma" w:hAnsi="Tahoma" w:cs="Tahoma"/>
      <w:sz w:val="16"/>
      <w:szCs w:val="16"/>
    </w:rPr>
  </w:style>
  <w:style w:type="paragraph" w:customStyle="1" w:styleId="ad">
    <w:name w:val="Рисунок"/>
    <w:basedOn w:val="a"/>
    <w:qFormat/>
    <w:rsid w:val="001425A3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1425A3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84428E"/>
    <w:pPr>
      <w:outlineLvl w:val="0"/>
    </w:pPr>
    <w:rPr>
      <w:lang w:val="uk-UA"/>
    </w:rPr>
  </w:style>
  <w:style w:type="character" w:styleId="af">
    <w:name w:val="Emphasis"/>
    <w:basedOn w:val="a0"/>
    <w:uiPriority w:val="20"/>
    <w:qFormat/>
    <w:rsid w:val="00D74C0B"/>
    <w:rPr>
      <w:i/>
      <w:iCs/>
    </w:rPr>
  </w:style>
  <w:style w:type="character" w:customStyle="1" w:styleId="mw-headline">
    <w:name w:val="mw-headline"/>
    <w:basedOn w:val="a0"/>
    <w:rsid w:val="00D74C0B"/>
  </w:style>
  <w:style w:type="paragraph" w:styleId="af0">
    <w:name w:val="Normal (Web)"/>
    <w:basedOn w:val="a"/>
    <w:uiPriority w:val="99"/>
    <w:semiHidden/>
    <w:unhideWhenUsed/>
    <w:rsid w:val="00D74C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table" w:styleId="af1">
    <w:name w:val="Table Grid"/>
    <w:basedOn w:val="a1"/>
    <w:uiPriority w:val="59"/>
    <w:rsid w:val="00D74C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екст таблицы"/>
    <w:basedOn w:val="a"/>
    <w:rsid w:val="00FC3AE0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-0">
    <w:name w:val="Вступление-Приложение"/>
    <w:basedOn w:val="1"/>
    <w:next w:val="a"/>
    <w:qFormat/>
    <w:rsid w:val="00F81BF3"/>
    <w:pPr>
      <w:numPr>
        <w:numId w:val="0"/>
      </w:numPr>
      <w:spacing w:after="240" w:line="240" w:lineRule="auto"/>
    </w:pPr>
    <w:rPr>
      <w:color w:val="000000" w:themeColor="text1"/>
      <w:lang w:val="uk-UA"/>
    </w:rPr>
  </w:style>
  <w:style w:type="paragraph" w:customStyle="1" w:styleId="Normal1">
    <w:name w:val="Normal1"/>
    <w:rsid w:val="00F81BF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1"/>
    <w:uiPriority w:val="9"/>
    <w:qFormat/>
    <w:rsid w:val="0084428E"/>
    <w:pPr>
      <w:keepNext/>
      <w:keepLines/>
      <w:pageBreakBefore/>
      <w:numPr>
        <w:numId w:val="18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683350"/>
    <w:pPr>
      <w:keepNext/>
      <w:keepLines/>
      <w:numPr>
        <w:ilvl w:val="1"/>
        <w:numId w:val="18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5F5379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B80781"/>
    <w:pPr>
      <w:keepNext/>
      <w:keepLines/>
      <w:numPr>
        <w:ilvl w:val="3"/>
        <w:numId w:val="18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376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4428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41">
    <w:name w:val="Заголовок 4 Знак"/>
    <w:basedOn w:val="a0"/>
    <w:link w:val="4"/>
    <w:uiPriority w:val="9"/>
    <w:rsid w:val="00B80781"/>
    <w:rPr>
      <w:rFonts w:ascii="Times New Roman" w:eastAsiaTheme="majorEastAsia" w:hAnsi="Times New Roman" w:cstheme="majorBidi"/>
      <w:b/>
      <w:bCs/>
      <w:iCs/>
      <w:sz w:val="26"/>
    </w:rPr>
  </w:style>
  <w:style w:type="paragraph" w:styleId="a3">
    <w:name w:val="List Paragraph"/>
    <w:basedOn w:val="a"/>
    <w:uiPriority w:val="34"/>
    <w:qFormat/>
    <w:rsid w:val="009B43A6"/>
    <w:pPr>
      <w:ind w:left="720"/>
      <w:contextualSpacing/>
    </w:pPr>
  </w:style>
  <w:style w:type="character" w:customStyle="1" w:styleId="21">
    <w:name w:val="Заголовок 2 Знак"/>
    <w:basedOn w:val="a0"/>
    <w:link w:val="2"/>
    <w:uiPriority w:val="9"/>
    <w:rsid w:val="00683350"/>
    <w:rPr>
      <w:rFonts w:ascii="Times New Roman" w:eastAsiaTheme="majorEastAsia" w:hAnsi="Times New Roman" w:cstheme="majorBidi"/>
      <w:bCs/>
      <w:sz w:val="28"/>
      <w:szCs w:val="26"/>
    </w:rPr>
  </w:style>
  <w:style w:type="numbering" w:customStyle="1" w:styleId="10">
    <w:name w:val="Стиль1"/>
    <w:uiPriority w:val="99"/>
    <w:rsid w:val="00C90EA0"/>
    <w:pPr>
      <w:numPr>
        <w:numId w:val="4"/>
      </w:numPr>
    </w:pPr>
  </w:style>
  <w:style w:type="character" w:customStyle="1" w:styleId="31">
    <w:name w:val="Заголовок 3 Знак"/>
    <w:basedOn w:val="a0"/>
    <w:link w:val="3"/>
    <w:uiPriority w:val="9"/>
    <w:rsid w:val="005F5379"/>
    <w:rPr>
      <w:rFonts w:ascii="Times New Roman" w:eastAsiaTheme="majorEastAsia" w:hAnsi="Times New Roman" w:cstheme="majorBidi"/>
      <w:bCs/>
      <w:sz w:val="28"/>
    </w:rPr>
  </w:style>
  <w:style w:type="numbering" w:customStyle="1" w:styleId="20">
    <w:name w:val="Стиль2"/>
    <w:uiPriority w:val="99"/>
    <w:rsid w:val="00C90EA0"/>
    <w:pPr>
      <w:numPr>
        <w:numId w:val="6"/>
      </w:numPr>
    </w:pPr>
  </w:style>
  <w:style w:type="numbering" w:customStyle="1" w:styleId="30">
    <w:name w:val="Стиль3"/>
    <w:uiPriority w:val="99"/>
    <w:rsid w:val="00C90EA0"/>
    <w:pPr>
      <w:numPr>
        <w:numId w:val="8"/>
      </w:numPr>
    </w:pPr>
  </w:style>
  <w:style w:type="numbering" w:customStyle="1" w:styleId="40">
    <w:name w:val="Стиль4"/>
    <w:uiPriority w:val="99"/>
    <w:rsid w:val="00C90EA0"/>
    <w:pPr>
      <w:numPr>
        <w:numId w:val="10"/>
      </w:numPr>
    </w:pPr>
  </w:style>
  <w:style w:type="character" w:customStyle="1" w:styleId="50">
    <w:name w:val="Заголовок 5 Знак"/>
    <w:basedOn w:val="a0"/>
    <w:link w:val="5"/>
    <w:uiPriority w:val="9"/>
    <w:semiHidden/>
    <w:rsid w:val="000A1376"/>
    <w:rPr>
      <w:rFonts w:ascii="Times New Roman" w:eastAsiaTheme="majorEastAsia" w:hAnsi="Times New Roman" w:cstheme="majorBidi"/>
      <w:b/>
      <w:color w:val="243F60" w:themeColor="accent1" w:themeShade="7F"/>
      <w:sz w:val="28"/>
    </w:rPr>
  </w:style>
  <w:style w:type="paragraph" w:customStyle="1" w:styleId="a4">
    <w:name w:val="Содержание"/>
    <w:basedOn w:val="a"/>
    <w:next w:val="a"/>
    <w:qFormat/>
    <w:rsid w:val="0084428E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37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376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451796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D77853"/>
    <w:pPr>
      <w:tabs>
        <w:tab w:val="left" w:pos="1760"/>
        <w:tab w:val="right" w:leader="dot" w:pos="9627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A1376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0A1376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0A1376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0A1376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A1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1376"/>
    <w:rPr>
      <w:rFonts w:ascii="Tahoma" w:hAnsi="Tahoma" w:cs="Tahoma"/>
      <w:sz w:val="16"/>
      <w:szCs w:val="16"/>
    </w:rPr>
  </w:style>
  <w:style w:type="paragraph" w:customStyle="1" w:styleId="ad">
    <w:name w:val="Рисунок"/>
    <w:basedOn w:val="a"/>
    <w:qFormat/>
    <w:rsid w:val="001425A3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1425A3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84428E"/>
    <w:pPr>
      <w:outlineLvl w:val="0"/>
    </w:pPr>
    <w:rPr>
      <w:lang w:val="uk-UA"/>
    </w:rPr>
  </w:style>
  <w:style w:type="character" w:styleId="af">
    <w:name w:val="Emphasis"/>
    <w:basedOn w:val="a0"/>
    <w:uiPriority w:val="20"/>
    <w:qFormat/>
    <w:rsid w:val="00D74C0B"/>
    <w:rPr>
      <w:i/>
      <w:iCs/>
    </w:rPr>
  </w:style>
  <w:style w:type="character" w:customStyle="1" w:styleId="mw-headline">
    <w:name w:val="mw-headline"/>
    <w:basedOn w:val="a0"/>
    <w:rsid w:val="00D74C0B"/>
  </w:style>
  <w:style w:type="paragraph" w:styleId="af0">
    <w:name w:val="Normal (Web)"/>
    <w:basedOn w:val="a"/>
    <w:uiPriority w:val="99"/>
    <w:semiHidden/>
    <w:unhideWhenUsed/>
    <w:rsid w:val="00D74C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table" w:styleId="af1">
    <w:name w:val="Table Grid"/>
    <w:basedOn w:val="a1"/>
    <w:uiPriority w:val="59"/>
    <w:rsid w:val="00D74C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екст таблицы"/>
    <w:basedOn w:val="a"/>
    <w:rsid w:val="00FC3AE0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-0">
    <w:name w:val="Вступление-Приложение"/>
    <w:basedOn w:val="1"/>
    <w:next w:val="a"/>
    <w:qFormat/>
    <w:rsid w:val="00F81BF3"/>
    <w:pPr>
      <w:numPr>
        <w:numId w:val="0"/>
      </w:numPr>
      <w:spacing w:after="240" w:line="240" w:lineRule="auto"/>
    </w:pPr>
    <w:rPr>
      <w:color w:val="000000" w:themeColor="text1"/>
      <w:lang w:val="uk-UA"/>
    </w:rPr>
  </w:style>
  <w:style w:type="paragraph" w:customStyle="1" w:styleId="Normal1">
    <w:name w:val="Normal1"/>
    <w:rsid w:val="00F81BF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mportant_document\OP\&#1074;&#1089;&#1077;%20&#1080;%20&#1089;&#1088;&#1072;&#1079;&#1091;%20__&#1050;&#1056;%20&#1087;&#1086;%20&#1054;&#1055;\op_kurs\&#1055;&#1047;_u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F81C2-0022-4C28-B6EE-04742BE7F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ПЗ_ua.dotx</Template>
  <TotalTime>116</TotalTime>
  <Pages>76</Pages>
  <Words>41224</Words>
  <Characters>23499</Characters>
  <Application>Microsoft Office Word</Application>
  <DocSecurity>0</DocSecurity>
  <Lines>195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110</cp:revision>
  <dcterms:created xsi:type="dcterms:W3CDTF">2020-05-30T18:48:00Z</dcterms:created>
  <dcterms:modified xsi:type="dcterms:W3CDTF">2022-05-28T07:46:00Z</dcterms:modified>
</cp:coreProperties>
</file>